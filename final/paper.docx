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890" w:rsidRPr="00A81890" w:rsidRDefault="00515E3F" w:rsidP="00A81890">
      <w:pPr>
        <w:jc w:val="center"/>
        <w:rPr>
          <w:rFonts w:ascii="Helvetica" w:hAnsi="Helvetica"/>
          <w:b/>
          <w:sz w:val="28"/>
        </w:rPr>
      </w:pPr>
      <w:r w:rsidRPr="00515E3F">
        <w:rPr>
          <w:rFonts w:ascii="Helvetica" w:hAnsi="Helvetica"/>
          <w:b/>
          <w:sz w:val="28"/>
        </w:rPr>
        <w:t>GPU-Accelerated Beat Detection for Dancing Monkeys</w:t>
      </w:r>
    </w:p>
    <w:p w:rsidR="00A81890" w:rsidRDefault="00A81890"/>
    <w:p w:rsidR="00AF13FB" w:rsidRDefault="00AF13FB" w:rsidP="00AF13FB">
      <w:pPr>
        <w:jc w:val="center"/>
        <w:rPr>
          <w:rFonts w:ascii="Times" w:hAnsi="Times"/>
          <w:sz w:val="20"/>
        </w:rPr>
        <w:sectPr w:rsidR="00AF13FB">
          <w:pgSz w:w="12240" w:h="15840"/>
          <w:pgMar w:top="1080" w:right="1080" w:bottom="1440" w:left="1080" w:header="720" w:footer="720" w:gutter="0"/>
          <w:cols w:space="720"/>
        </w:sectPr>
      </w:pPr>
    </w:p>
    <w:p w:rsidR="00A81890" w:rsidRPr="00AE584B" w:rsidRDefault="00515E3F" w:rsidP="00AF13FB">
      <w:pPr>
        <w:spacing w:line="240" w:lineRule="exact"/>
        <w:jc w:val="center"/>
        <w:rPr>
          <w:rFonts w:ascii="Times" w:hAnsi="Times"/>
          <w:sz w:val="20"/>
        </w:rPr>
      </w:pPr>
      <w:r>
        <w:rPr>
          <w:rFonts w:ascii="Times" w:hAnsi="Times"/>
          <w:sz w:val="20"/>
        </w:rPr>
        <w:lastRenderedPageBreak/>
        <w:t>Philip Peng</w:t>
      </w:r>
    </w:p>
    <w:p w:rsidR="00A81890" w:rsidRPr="00AE584B" w:rsidRDefault="00515E3F" w:rsidP="00515E3F">
      <w:pPr>
        <w:spacing w:line="240" w:lineRule="exact"/>
        <w:jc w:val="center"/>
        <w:rPr>
          <w:rFonts w:ascii="Times" w:hAnsi="Times"/>
          <w:sz w:val="20"/>
        </w:rPr>
      </w:pPr>
      <w:r w:rsidRPr="00515E3F">
        <w:rPr>
          <w:rFonts w:ascii="Times" w:hAnsi="Times"/>
          <w:sz w:val="20"/>
        </w:rPr>
        <w:t>University of Pennsylvania</w:t>
      </w:r>
    </w:p>
    <w:p w:rsidR="00AE584B" w:rsidRDefault="00AE584B" w:rsidP="00AF13FB">
      <w:pPr>
        <w:pStyle w:val="a4"/>
        <w:spacing w:beforeLines="0" w:afterLines="0" w:line="240" w:lineRule="exact"/>
        <w:jc w:val="center"/>
        <w:rPr>
          <w:rFonts w:cstheme="minorBidi"/>
          <w:szCs w:val="24"/>
        </w:rPr>
      </w:pPr>
    </w:p>
    <w:p w:rsidR="00F137B4" w:rsidRDefault="00F137B4" w:rsidP="00AF13FB">
      <w:pPr>
        <w:pStyle w:val="a4"/>
        <w:spacing w:beforeLines="0" w:afterLines="0" w:line="240" w:lineRule="exact"/>
        <w:jc w:val="center"/>
        <w:rPr>
          <w:rFonts w:cstheme="minorBidi"/>
          <w:szCs w:val="24"/>
        </w:rPr>
      </w:pPr>
    </w:p>
    <w:p w:rsidR="00515E3F" w:rsidRPr="00AF13FB" w:rsidRDefault="00515E3F" w:rsidP="00F137B4">
      <w:pPr>
        <w:pStyle w:val="a4"/>
        <w:spacing w:beforeLines="0" w:afterLines="0" w:line="240" w:lineRule="exact"/>
        <w:jc w:val="center"/>
        <w:rPr>
          <w:rFonts w:cstheme="minorBidi"/>
          <w:szCs w:val="24"/>
        </w:rPr>
      </w:pPr>
      <w:r>
        <w:rPr>
          <w:rFonts w:cstheme="minorBidi"/>
          <w:szCs w:val="24"/>
        </w:rPr>
        <w:lastRenderedPageBreak/>
        <w:t>Yanjie Feng</w:t>
      </w:r>
    </w:p>
    <w:p w:rsidR="00AF13FB" w:rsidRDefault="00443B1C" w:rsidP="00443B1C">
      <w:pPr>
        <w:spacing w:line="240" w:lineRule="exact"/>
        <w:jc w:val="center"/>
        <w:rPr>
          <w:rFonts w:ascii="Times" w:hAnsi="Times"/>
          <w:sz w:val="20"/>
        </w:rPr>
      </w:pPr>
      <w:r>
        <w:rPr>
          <w:rFonts w:ascii="Times" w:hAnsi="Times"/>
          <w:sz w:val="20"/>
        </w:rPr>
        <w:t>University of Pennsylvania</w:t>
      </w:r>
    </w:p>
    <w:p w:rsidR="00F137B4" w:rsidRDefault="00F137B4" w:rsidP="00443B1C">
      <w:pPr>
        <w:spacing w:line="240" w:lineRule="exact"/>
        <w:jc w:val="center"/>
        <w:rPr>
          <w:rFonts w:ascii="Times" w:hAnsi="Times"/>
          <w:sz w:val="20"/>
        </w:rPr>
      </w:pPr>
    </w:p>
    <w:p w:rsidR="00F137B4" w:rsidRDefault="00F137B4" w:rsidP="00443B1C">
      <w:pPr>
        <w:spacing w:line="240" w:lineRule="exact"/>
        <w:jc w:val="center"/>
        <w:rPr>
          <w:rFonts w:ascii="Times" w:hAnsi="Times"/>
          <w:sz w:val="20"/>
        </w:rPr>
      </w:pPr>
    </w:p>
    <w:p w:rsidR="00F137B4" w:rsidRPr="00443B1C" w:rsidRDefault="00F137B4" w:rsidP="00443B1C">
      <w:pPr>
        <w:spacing w:line="240" w:lineRule="exact"/>
        <w:jc w:val="center"/>
        <w:rPr>
          <w:rFonts w:ascii="Times" w:hAnsi="Times"/>
          <w:sz w:val="20"/>
        </w:rPr>
        <w:sectPr w:rsidR="00F137B4" w:rsidRPr="00443B1C" w:rsidSect="00F137B4">
          <w:type w:val="continuous"/>
          <w:pgSz w:w="12240" w:h="15840" w:code="1"/>
          <w:pgMar w:top="1440" w:right="1440" w:bottom="1440" w:left="1440" w:header="720" w:footer="720" w:gutter="0"/>
          <w:cols w:num="2" w:space="720"/>
          <w:docGrid w:linePitch="326"/>
        </w:sectPr>
      </w:pPr>
    </w:p>
    <w:p w:rsidR="00443B1C" w:rsidRPr="00515E3F" w:rsidRDefault="00443B1C" w:rsidP="00A81890">
      <w:pPr>
        <w:pStyle w:val="a4"/>
        <w:spacing w:beforeLines="0" w:afterLines="0" w:line="280" w:lineRule="atLeast"/>
        <w:jc w:val="both"/>
        <w:rPr>
          <w:rFonts w:ascii="NimbusSanL-Bold" w:hAnsi="NimbusSanL-Bold" w:cs="NimbusSanL-Bold"/>
          <w:b/>
          <w:bCs/>
        </w:rPr>
      </w:pPr>
    </w:p>
    <w:p w:rsidR="00515E3F" w:rsidRDefault="00515E3F" w:rsidP="00A81890">
      <w:pPr>
        <w:pStyle w:val="a4"/>
        <w:spacing w:beforeLines="0" w:afterLines="0" w:line="280" w:lineRule="atLeast"/>
        <w:jc w:val="both"/>
        <w:rPr>
          <w:rFonts w:ascii="Arial" w:hAnsi="Arial"/>
          <w:color w:val="000000"/>
          <w:sz w:val="22"/>
          <w:szCs w:val="22"/>
        </w:rPr>
      </w:pPr>
    </w:p>
    <w:p w:rsidR="00515E3F" w:rsidRDefault="00515E3F" w:rsidP="00A81890">
      <w:pPr>
        <w:pStyle w:val="a4"/>
        <w:spacing w:beforeLines="0" w:afterLines="0" w:line="280" w:lineRule="atLeast"/>
        <w:jc w:val="both"/>
        <w:rPr>
          <w:rFonts w:ascii="Arial" w:hAnsi="Arial"/>
          <w:color w:val="000000"/>
          <w:sz w:val="22"/>
          <w:szCs w:val="22"/>
        </w:rPr>
        <w:sectPr w:rsidR="00515E3F" w:rsidSect="00F137B4">
          <w:type w:val="continuous"/>
          <w:pgSz w:w="12240" w:h="15840"/>
          <w:pgMar w:top="1080" w:right="1080" w:bottom="1440" w:left="1080" w:header="720" w:footer="720" w:gutter="0"/>
          <w:cols w:num="2" w:space="720"/>
        </w:sectPr>
      </w:pPr>
    </w:p>
    <w:p w:rsidR="00443B1C" w:rsidRDefault="00443B1C" w:rsidP="00443B1C">
      <w:pPr>
        <w:pStyle w:val="a4"/>
        <w:spacing w:beforeLines="0" w:afterLines="0" w:line="240" w:lineRule="exact"/>
        <w:jc w:val="both"/>
        <w:rPr>
          <w:rFonts w:ascii="Helvetica" w:hAnsi="Helvetica"/>
          <w:b/>
          <w:color w:val="000000"/>
          <w:szCs w:val="22"/>
        </w:rPr>
      </w:pPr>
      <w:r w:rsidRPr="00443B1C">
        <w:rPr>
          <w:rFonts w:ascii="Helvetica" w:hAnsi="Helvetica"/>
          <w:b/>
          <w:color w:val="000000"/>
          <w:szCs w:val="22"/>
        </w:rPr>
        <w:lastRenderedPageBreak/>
        <w:t>Abstract</w:t>
      </w:r>
    </w:p>
    <w:p w:rsidR="00C07B2F" w:rsidRPr="005D6CBE" w:rsidRDefault="00C07B2F" w:rsidP="00443B1C">
      <w:pPr>
        <w:pStyle w:val="a4"/>
        <w:spacing w:beforeLines="0" w:afterLines="0" w:line="240" w:lineRule="exact"/>
        <w:jc w:val="both"/>
        <w:rPr>
          <w:rFonts w:ascii="Helvetica" w:hAnsi="Helvetica"/>
          <w:b/>
          <w:color w:val="000000"/>
          <w:szCs w:val="22"/>
        </w:rPr>
      </w:pPr>
    </w:p>
    <w:p w:rsidR="00C07B2F" w:rsidRDefault="00443B1C" w:rsidP="00A81890">
      <w:pPr>
        <w:pStyle w:val="a4"/>
        <w:spacing w:beforeLines="0" w:afterLines="0" w:line="200" w:lineRule="exact"/>
        <w:jc w:val="both"/>
        <w:rPr>
          <w:color w:val="000000"/>
          <w:sz w:val="18"/>
          <w:szCs w:val="22"/>
        </w:rPr>
      </w:pPr>
      <w:r w:rsidRPr="00443B1C">
        <w:rPr>
          <w:color w:val="000000"/>
          <w:sz w:val="18"/>
          <w:szCs w:val="22"/>
        </w:rPr>
        <w:t xml:space="preserve">In music-based rhythm games, the game system needs to create patterns matching with background songs for player to play with. These patterns are often created by manually by the game developers. Such manual works have obviously limitations. As a result, Karl O’Keefe of Imperial College London created a system which can automatically employ beat detection to generate DDR-style stepfiles for arbitrary songs. However, his approach is using a brute force calculation method which is very slow to achieve the accuracy of the result. </w:t>
      </w:r>
    </w:p>
    <w:p w:rsidR="00C07B2F" w:rsidRDefault="00C07B2F" w:rsidP="00A81890">
      <w:pPr>
        <w:pStyle w:val="a4"/>
        <w:spacing w:beforeLines="0" w:afterLines="0" w:line="200" w:lineRule="exact"/>
        <w:jc w:val="both"/>
        <w:rPr>
          <w:color w:val="000000"/>
          <w:sz w:val="18"/>
          <w:szCs w:val="22"/>
        </w:rPr>
      </w:pPr>
    </w:p>
    <w:p w:rsidR="005D6CBE" w:rsidRDefault="00443B1C" w:rsidP="00A81890">
      <w:pPr>
        <w:pStyle w:val="a4"/>
        <w:spacing w:beforeLines="0" w:afterLines="0" w:line="200" w:lineRule="exact"/>
        <w:jc w:val="both"/>
        <w:rPr>
          <w:color w:val="000000"/>
          <w:sz w:val="18"/>
          <w:szCs w:val="22"/>
        </w:rPr>
      </w:pPr>
      <w:r w:rsidRPr="00443B1C">
        <w:rPr>
          <w:color w:val="000000"/>
          <w:sz w:val="18"/>
          <w:szCs w:val="22"/>
        </w:rPr>
        <w:t>Our Project focus on trying to figure out a way to accelerate this approach on GPU</w:t>
      </w:r>
      <w:r>
        <w:rPr>
          <w:color w:val="000000"/>
          <w:sz w:val="18"/>
          <w:szCs w:val="22"/>
        </w:rPr>
        <w:t xml:space="preserve"> by testing </w:t>
      </w:r>
      <w:r w:rsidR="00E25DFE">
        <w:rPr>
          <w:color w:val="000000"/>
          <w:sz w:val="18"/>
          <w:szCs w:val="22"/>
        </w:rPr>
        <w:t xml:space="preserve">different </w:t>
      </w:r>
      <w:r>
        <w:rPr>
          <w:color w:val="000000"/>
          <w:sz w:val="18"/>
          <w:szCs w:val="22"/>
        </w:rPr>
        <w:t xml:space="preserve">approaches and compares the results. </w:t>
      </w:r>
    </w:p>
    <w:p w:rsidR="00443B1C" w:rsidRDefault="00443B1C" w:rsidP="00A81890">
      <w:pPr>
        <w:pStyle w:val="a4"/>
        <w:spacing w:beforeLines="0" w:afterLines="0" w:line="200" w:lineRule="exact"/>
        <w:jc w:val="both"/>
        <w:rPr>
          <w:color w:val="000000"/>
          <w:sz w:val="18"/>
          <w:szCs w:val="22"/>
        </w:rPr>
      </w:pPr>
    </w:p>
    <w:p w:rsidR="00443B1C" w:rsidRPr="00443B1C" w:rsidRDefault="00443B1C" w:rsidP="00443B1C">
      <w:pPr>
        <w:pStyle w:val="a4"/>
        <w:spacing w:beforeLines="0" w:afterLines="0" w:line="240" w:lineRule="exact"/>
        <w:jc w:val="both"/>
        <w:rPr>
          <w:rFonts w:ascii="Helvetica" w:hAnsi="Helvetica" w:cs="Helvetica"/>
          <w:b/>
          <w:color w:val="000000"/>
          <w:szCs w:val="22"/>
        </w:rPr>
      </w:pPr>
      <w:r w:rsidRPr="00443B1C">
        <w:rPr>
          <w:rFonts w:ascii="Helvetica" w:hAnsi="Helvetica" w:cs="Helvetica"/>
          <w:b/>
        </w:rPr>
        <w:t xml:space="preserve">1. </w:t>
      </w:r>
      <w:r w:rsidRPr="00443B1C">
        <w:rPr>
          <w:rFonts w:ascii="Helvetica" w:hAnsi="Helvetica" w:cs="Helvetica"/>
          <w:b/>
          <w:color w:val="000000"/>
          <w:szCs w:val="22"/>
        </w:rPr>
        <w:t>Introduction</w:t>
      </w:r>
    </w:p>
    <w:p w:rsidR="00443B1C" w:rsidRDefault="00443B1C" w:rsidP="00443B1C">
      <w:pPr>
        <w:pStyle w:val="Abstract-RunningText"/>
      </w:pPr>
    </w:p>
    <w:p w:rsidR="00465569" w:rsidRDefault="00465569" w:rsidP="00443B1C">
      <w:pPr>
        <w:pStyle w:val="Abstract-RunningText"/>
      </w:pPr>
      <w:r>
        <w:t xml:space="preserve">To create a </w:t>
      </w:r>
      <w:r w:rsidR="00C07B2F">
        <w:t>music</w:t>
      </w:r>
      <w:r>
        <w:t xml:space="preserve">-based </w:t>
      </w:r>
      <w:r w:rsidRPr="00443B1C">
        <w:t>rhythm</w:t>
      </w:r>
      <w:r>
        <w:t xml:space="preserve"> games, it always requires generating some arrow patterns which can presents the rhythm of the background songs to let player to hit them. In old days, such patterns were always generated manually. Manual create those patterns is a very tedious and boring work and always leads to not very accurate results.</w:t>
      </w:r>
    </w:p>
    <w:p w:rsidR="00465569" w:rsidRDefault="00465569" w:rsidP="00443B1C">
      <w:pPr>
        <w:pStyle w:val="Abstract-RunningText"/>
      </w:pPr>
    </w:p>
    <w:p w:rsidR="00C07B2F" w:rsidRDefault="00465569" w:rsidP="00443B1C">
      <w:pPr>
        <w:pStyle w:val="Abstract-RunningText"/>
      </w:pPr>
      <w:r>
        <w:t xml:space="preserve">Later, many studies related with how to generate such pattern automatically have been done. Almost in all those methods, </w:t>
      </w:r>
      <w:r w:rsidRPr="00465569">
        <w:t>a real number present</w:t>
      </w:r>
      <w:r>
        <w:t>ing</w:t>
      </w:r>
      <w:r w:rsidRPr="00465569">
        <w:t xml:space="preserve"> the rhythimic tmpo of a song called beats-per-minute</w:t>
      </w:r>
      <w:r>
        <w:t xml:space="preserve"> </w:t>
      </w:r>
      <w:r w:rsidRPr="00465569">
        <w:t>(BPM)</w:t>
      </w:r>
      <w:r>
        <w:t xml:space="preserve"> was mentioned as one of the most important parts to create patterns from songs. </w:t>
      </w:r>
    </w:p>
    <w:p w:rsidR="00443B1C" w:rsidRDefault="00443B1C" w:rsidP="00443B1C">
      <w:pPr>
        <w:pStyle w:val="Abstract-RunningText"/>
      </w:pPr>
    </w:p>
    <w:p w:rsidR="00F137B4" w:rsidRDefault="00F137B4" w:rsidP="00443B1C">
      <w:pPr>
        <w:pStyle w:val="Abstract-RunningText"/>
      </w:pPr>
      <w:r>
        <w:t>The calculation of BPM requires large number of calculation such as sorting, sampling, checking fitness, looking up results, etc. As a result, it always takes a lot of time to calculate a suitable result.</w:t>
      </w:r>
      <w:r w:rsidR="00A1680A">
        <w:t xml:space="preserve"> More details about how to calculate BPM will be mentioned in section 3</w:t>
      </w:r>
    </w:p>
    <w:p w:rsidR="00A81890" w:rsidRPr="00A81890" w:rsidRDefault="00A81890" w:rsidP="00A81890">
      <w:pPr>
        <w:pStyle w:val="a4"/>
        <w:spacing w:beforeLines="0" w:afterLines="0" w:line="200" w:lineRule="exact"/>
        <w:jc w:val="both"/>
        <w:rPr>
          <w:color w:val="000000"/>
          <w:sz w:val="18"/>
          <w:szCs w:val="22"/>
        </w:rPr>
      </w:pPr>
    </w:p>
    <w:p w:rsidR="003F7237" w:rsidRDefault="003F7237" w:rsidP="003F7237">
      <w:pPr>
        <w:pStyle w:val="Abstract-Section"/>
      </w:pPr>
      <w:r>
        <w:t xml:space="preserve">2. </w:t>
      </w:r>
      <w:r w:rsidR="00515E3F" w:rsidRPr="00515E3F">
        <w:t>Related Work</w:t>
      </w:r>
    </w:p>
    <w:p w:rsidR="003F7237" w:rsidRDefault="003F7237" w:rsidP="00A81890">
      <w:pPr>
        <w:pStyle w:val="a4"/>
        <w:spacing w:beforeLines="0" w:afterLines="0" w:line="200" w:lineRule="exact"/>
        <w:jc w:val="both"/>
        <w:rPr>
          <w:color w:val="000000"/>
          <w:sz w:val="18"/>
          <w:szCs w:val="22"/>
        </w:rPr>
      </w:pPr>
    </w:p>
    <w:p w:rsidR="00A1680A" w:rsidRPr="00835C45" w:rsidRDefault="00E25DFE" w:rsidP="00A81890">
      <w:pPr>
        <w:pStyle w:val="a4"/>
        <w:spacing w:beforeLines="0" w:afterLines="0" w:line="200" w:lineRule="exact"/>
        <w:jc w:val="both"/>
        <w:rPr>
          <w:color w:val="000000"/>
          <w:sz w:val="18"/>
          <w:szCs w:val="18"/>
        </w:rPr>
      </w:pPr>
      <w:r w:rsidRPr="00835C45">
        <w:rPr>
          <w:color w:val="000000"/>
          <w:sz w:val="18"/>
          <w:szCs w:val="18"/>
        </w:rPr>
        <w:t xml:space="preserve">Beating detection has been studied by many people in </w:t>
      </w:r>
      <w:r w:rsidR="00835C45" w:rsidRPr="00835C45">
        <w:rPr>
          <w:color w:val="000000"/>
          <w:sz w:val="18"/>
          <w:szCs w:val="18"/>
        </w:rPr>
        <w:t>previous</w:t>
      </w:r>
      <w:r w:rsidRPr="00835C45">
        <w:rPr>
          <w:color w:val="000000"/>
          <w:sz w:val="18"/>
          <w:szCs w:val="18"/>
        </w:rPr>
        <w:t xml:space="preserve"> years. “Beat this”</w:t>
      </w:r>
      <w:r w:rsidR="00835C45" w:rsidRPr="00835C45">
        <w:rPr>
          <w:color w:val="000000"/>
          <w:sz w:val="18"/>
          <w:szCs w:val="18"/>
        </w:rPr>
        <w:t xml:space="preserve"> System created by Cheng et al. was based on handling certain psychoacoustic characteristics of humans to  </w:t>
      </w:r>
      <w:r w:rsidR="00835C45" w:rsidRPr="00835C45">
        <w:rPr>
          <w:sz w:val="18"/>
          <w:szCs w:val="18"/>
        </w:rPr>
        <w:t xml:space="preserve">"perceive" the pulse content of a musical signal in ways similar to the human ear. Will Archer Arentz’s paper </w:t>
      </w:r>
      <w:r w:rsidR="00835C45" w:rsidRPr="00835C45">
        <w:rPr>
          <w:color w:val="000000"/>
          <w:sz w:val="18"/>
          <w:szCs w:val="18"/>
        </w:rPr>
        <w:t xml:space="preserve">“Beat Extraction from Digital Music” </w:t>
      </w:r>
      <w:r w:rsidR="00835C45">
        <w:rPr>
          <w:color w:val="000000"/>
          <w:sz w:val="18"/>
          <w:szCs w:val="18"/>
        </w:rPr>
        <w:t>introduces a method taking advantage of the song’s repeating sampling to generate beat patterns by analysis BPM from digital music.</w:t>
      </w:r>
    </w:p>
    <w:p w:rsidR="00A1680A" w:rsidRDefault="00A1680A" w:rsidP="00A81890">
      <w:pPr>
        <w:pStyle w:val="a4"/>
        <w:spacing w:beforeLines="0" w:afterLines="0" w:line="200" w:lineRule="exact"/>
        <w:jc w:val="both"/>
        <w:rPr>
          <w:color w:val="000000"/>
          <w:sz w:val="18"/>
          <w:szCs w:val="22"/>
        </w:rPr>
      </w:pPr>
    </w:p>
    <w:p w:rsidR="00162714" w:rsidRDefault="00515E3F" w:rsidP="003F7237">
      <w:pPr>
        <w:pStyle w:val="Abstract-Section"/>
      </w:pPr>
      <w:r>
        <w:t xml:space="preserve">3. </w:t>
      </w:r>
      <w:r w:rsidR="00A1680A">
        <w:t>The Dancing Monkey Framework</w:t>
      </w:r>
    </w:p>
    <w:p w:rsidR="00162714" w:rsidRDefault="00162714" w:rsidP="003F7237">
      <w:pPr>
        <w:pStyle w:val="Abstract-Section"/>
      </w:pPr>
    </w:p>
    <w:p w:rsidR="003F7237" w:rsidRDefault="00CE5DAC" w:rsidP="003F7237">
      <w:pPr>
        <w:pStyle w:val="Abstract-Section"/>
        <w:rPr>
          <w:rFonts w:ascii="Times New Roman" w:hAnsi="Times New Roman"/>
          <w:b w:val="0"/>
          <w:sz w:val="18"/>
          <w:szCs w:val="18"/>
        </w:rPr>
      </w:pPr>
      <w:r>
        <w:rPr>
          <w:rFonts w:ascii="Times New Roman" w:hAnsi="Times New Roman"/>
          <w:b w:val="0"/>
          <w:sz w:val="18"/>
          <w:szCs w:val="18"/>
        </w:rPr>
        <w:t>Our project is based on an open-source project called dancing monkey which is an implementation of “</w:t>
      </w:r>
      <w:r w:rsidRPr="00CE5DAC">
        <w:rPr>
          <w:rFonts w:ascii="Times New Roman" w:hAnsi="Times New Roman"/>
          <w:b w:val="0"/>
          <w:sz w:val="18"/>
          <w:szCs w:val="18"/>
        </w:rPr>
        <w:t>Beat Extraction from Digital Music</w:t>
      </w:r>
      <w:r>
        <w:rPr>
          <w:rFonts w:ascii="Times New Roman" w:hAnsi="Times New Roman"/>
          <w:b w:val="0"/>
          <w:sz w:val="18"/>
          <w:szCs w:val="18"/>
        </w:rPr>
        <w:t xml:space="preserve">” done by </w:t>
      </w:r>
      <w:r w:rsidRPr="00CE5DAC">
        <w:rPr>
          <w:rFonts w:ascii="Times New Roman" w:hAnsi="Times New Roman"/>
          <w:b w:val="0"/>
          <w:sz w:val="18"/>
          <w:szCs w:val="18"/>
        </w:rPr>
        <w:t>Karl O’Keefe</w:t>
      </w:r>
      <w:r>
        <w:rPr>
          <w:rFonts w:ascii="Times New Roman" w:hAnsi="Times New Roman"/>
          <w:b w:val="0"/>
          <w:sz w:val="18"/>
          <w:szCs w:val="18"/>
        </w:rPr>
        <w:t xml:space="preserve">, a student of </w:t>
      </w:r>
      <w:r w:rsidRPr="00CE5DAC">
        <w:rPr>
          <w:rFonts w:ascii="Times New Roman" w:hAnsi="Times New Roman"/>
          <w:b w:val="0"/>
          <w:sz w:val="18"/>
          <w:szCs w:val="18"/>
        </w:rPr>
        <w:t>Imperial College London</w:t>
      </w:r>
      <w:r>
        <w:rPr>
          <w:rFonts w:ascii="Times New Roman" w:hAnsi="Times New Roman"/>
          <w:b w:val="0"/>
          <w:sz w:val="18"/>
          <w:szCs w:val="18"/>
        </w:rPr>
        <w:t>. The workflow of dancing monkey’s system is as follow:</w:t>
      </w:r>
    </w:p>
    <w:p w:rsidR="00CE5DAC" w:rsidRDefault="00CE5DAC" w:rsidP="00CE5DAC">
      <w:pPr>
        <w:pStyle w:val="Abstract-RunningText"/>
      </w:pPr>
    </w:p>
    <w:p w:rsidR="00CE5DAC" w:rsidRPr="00CE5DAC" w:rsidRDefault="00CE5DAC" w:rsidP="00CE5DAC">
      <w:pPr>
        <w:pStyle w:val="Abstract-RunningText"/>
      </w:pPr>
      <w:r>
        <w:t>1, The system takes a song and some other parameters like difficult level, output format setting, etc. as inputs.</w:t>
      </w:r>
    </w:p>
    <w:p w:rsidR="00CE5DAC" w:rsidRDefault="00CE5DAC" w:rsidP="00CE5DAC">
      <w:pPr>
        <w:pStyle w:val="Abstract-RunningText"/>
      </w:pPr>
    </w:p>
    <w:p w:rsidR="00CE5DAC" w:rsidRDefault="00CE5DAC" w:rsidP="00CE5DAC">
      <w:pPr>
        <w:pStyle w:val="Abstract-RunningText"/>
      </w:pPr>
      <w:r>
        <w:t xml:space="preserve">2, </w:t>
      </w:r>
      <w:r w:rsidR="00B649C3">
        <w:t>T</w:t>
      </w:r>
      <w:r>
        <w:t>he system will decoding the song files. If the file is an MP3 file, then the system will convert it to a wav file. W</w:t>
      </w:r>
      <w:r w:rsidRPr="00CE5DAC">
        <w:t>aveform data</w:t>
      </w:r>
      <w:r>
        <w:t xml:space="preserve"> will be collected and stored into system for further use.</w:t>
      </w:r>
    </w:p>
    <w:p w:rsidR="00CE5DAC" w:rsidRDefault="00CE5DAC" w:rsidP="00CE5DAC">
      <w:pPr>
        <w:pStyle w:val="Abstract-RunningText"/>
      </w:pPr>
    </w:p>
    <w:p w:rsidR="00CE5DAC" w:rsidRDefault="00CE5DAC" w:rsidP="00CE5DAC">
      <w:pPr>
        <w:pStyle w:val="Abstract-RunningText"/>
      </w:pPr>
      <w:r>
        <w:t>3. The system will calculate the BPM and gaps based on the waveform data.</w:t>
      </w:r>
    </w:p>
    <w:p w:rsidR="00CE5DAC" w:rsidRDefault="00CE5DAC" w:rsidP="00CE5DAC">
      <w:pPr>
        <w:pStyle w:val="Abstract-RunningText"/>
      </w:pPr>
    </w:p>
    <w:p w:rsidR="00482551" w:rsidRDefault="00CE5DAC" w:rsidP="00CE5DAC">
      <w:pPr>
        <w:pStyle w:val="Abstract-RunningText"/>
      </w:pPr>
      <w:r>
        <w:t xml:space="preserve">4. </w:t>
      </w:r>
      <w:r w:rsidR="00482551">
        <w:t>Generate arrow patterns based on BPM and gaps.</w:t>
      </w:r>
    </w:p>
    <w:p w:rsidR="00482551" w:rsidRDefault="00482551" w:rsidP="00CE5DAC">
      <w:pPr>
        <w:pStyle w:val="Abstract-RunningText"/>
      </w:pPr>
    </w:p>
    <w:p w:rsidR="00CE5DAC" w:rsidRDefault="00482551" w:rsidP="00CE5DAC">
      <w:pPr>
        <w:pStyle w:val="Abstract-RunningText"/>
      </w:pPr>
      <w:r>
        <w:t>In our project, we focus on trying to use GPU to a</w:t>
      </w:r>
      <w:r w:rsidRPr="00482551">
        <w:t>ccelerate</w:t>
      </w:r>
      <w:r>
        <w:t xml:space="preserve"> step 3. The step 3 can also be divided into several small steps:</w:t>
      </w:r>
    </w:p>
    <w:p w:rsidR="00482551" w:rsidRDefault="00482551" w:rsidP="00CE5DAC">
      <w:pPr>
        <w:pStyle w:val="Abstract-RunningText"/>
      </w:pPr>
    </w:p>
    <w:p w:rsidR="00482551" w:rsidRDefault="00482551" w:rsidP="00CE5DAC">
      <w:pPr>
        <w:pStyle w:val="Abstract-RunningText"/>
      </w:pPr>
      <w:r>
        <w:t>3.</w:t>
      </w:r>
      <w:r w:rsidR="00890704">
        <w:t xml:space="preserve">1, </w:t>
      </w:r>
      <w:r>
        <w:t xml:space="preserve">The system checks the entire song to get the peaks and </w:t>
      </w:r>
      <w:r w:rsidRPr="00482551">
        <w:t>troughs</w:t>
      </w:r>
      <w:r>
        <w:t>.</w:t>
      </w:r>
    </w:p>
    <w:p w:rsidR="00890704" w:rsidRDefault="00890704" w:rsidP="00CE5DAC">
      <w:pPr>
        <w:pStyle w:val="Abstract-RunningText"/>
      </w:pPr>
    </w:p>
    <w:p w:rsidR="00482551" w:rsidRDefault="00482551" w:rsidP="00CE5DAC">
      <w:pPr>
        <w:pStyle w:val="Abstract-RunningText"/>
      </w:pPr>
      <w:r>
        <w:t>3.2</w:t>
      </w:r>
      <w:r w:rsidR="00890704">
        <w:t xml:space="preserve">, </w:t>
      </w:r>
      <w:r>
        <w:t>It calculates beat offsets from peaks.</w:t>
      </w:r>
    </w:p>
    <w:p w:rsidR="00890704" w:rsidRDefault="00890704" w:rsidP="00CE5DAC">
      <w:pPr>
        <w:pStyle w:val="Abstract-RunningText"/>
      </w:pPr>
    </w:p>
    <w:p w:rsidR="00482551" w:rsidRDefault="00482551" w:rsidP="00CE5DAC">
      <w:pPr>
        <w:pStyle w:val="Abstract-RunningText"/>
      </w:pPr>
      <w:r>
        <w:t>3.3</w:t>
      </w:r>
      <w:r w:rsidR="00890704">
        <w:t xml:space="preserve">, </w:t>
      </w:r>
      <w:r>
        <w:t>It tries the first pass to find whether we can get a close BPM result in a user defined range</w:t>
      </w:r>
      <w:r w:rsidR="00890704">
        <w:t xml:space="preserve"> by a brute force method step through the entire range</w:t>
      </w:r>
      <w:r>
        <w:t>. And check the fitness of such result.</w:t>
      </w:r>
    </w:p>
    <w:p w:rsidR="00890704" w:rsidRDefault="00890704" w:rsidP="00CE5DAC">
      <w:pPr>
        <w:pStyle w:val="Abstract-RunningText"/>
      </w:pPr>
    </w:p>
    <w:p w:rsidR="00482551" w:rsidRDefault="00482551" w:rsidP="00CE5DAC">
      <w:pPr>
        <w:pStyle w:val="Abstract-RunningText"/>
      </w:pPr>
      <w:r>
        <w:t>3.4</w:t>
      </w:r>
      <w:r w:rsidR="00890704">
        <w:t xml:space="preserve">, </w:t>
      </w:r>
      <w:r>
        <w:t>It tries to refine the result of 3.3 by a second pass and get a final result.</w:t>
      </w:r>
    </w:p>
    <w:p w:rsidR="00482551" w:rsidRDefault="00482551" w:rsidP="00CE5DAC">
      <w:pPr>
        <w:pStyle w:val="Abstract-RunningText"/>
      </w:pPr>
    </w:p>
    <w:p w:rsidR="00CE5DAC" w:rsidRPr="00CE5DAC" w:rsidRDefault="00482551" w:rsidP="00CE5DAC">
      <w:pPr>
        <w:pStyle w:val="Abstract-RunningText"/>
      </w:pPr>
      <w:r>
        <w:t>Basically, 3.3 and 3.4 are just the same. The calculation and fitness checking are two big loops which we decided to us</w:t>
      </w:r>
      <w:r w:rsidR="00890704">
        <w:t>e</w:t>
      </w:r>
      <w:r>
        <w:t xml:space="preserve"> GPU techniques to replace and get more a</w:t>
      </w:r>
      <w:r w:rsidRPr="00482551">
        <w:t>ccelerated</w:t>
      </w:r>
      <w:r>
        <w:t xml:space="preserve"> results.</w:t>
      </w:r>
    </w:p>
    <w:p w:rsidR="006F6E7A" w:rsidRPr="003F0A7B" w:rsidRDefault="006F6E7A" w:rsidP="003F7237">
      <w:pPr>
        <w:pStyle w:val="Abstract-Section"/>
        <w:rPr>
          <w:i/>
        </w:rPr>
      </w:pPr>
    </w:p>
    <w:p w:rsidR="003F7237" w:rsidRDefault="00515E3F" w:rsidP="003F7237">
      <w:pPr>
        <w:pStyle w:val="Abstract-Section"/>
      </w:pPr>
      <w:r>
        <w:t>4</w:t>
      </w:r>
      <w:r w:rsidR="00A1680A">
        <w:t xml:space="preserve">. </w:t>
      </w:r>
      <w:r w:rsidRPr="00515E3F">
        <w:t>Accelerated</w:t>
      </w:r>
      <w:r w:rsidR="00A1680A">
        <w:t xml:space="preserve"> E</w:t>
      </w:r>
      <w:r>
        <w:t>xperiment</w:t>
      </w:r>
    </w:p>
    <w:p w:rsidR="00890704" w:rsidRDefault="00890704" w:rsidP="00890704">
      <w:pPr>
        <w:pStyle w:val="Abstract-RunningText"/>
      </w:pPr>
    </w:p>
    <w:p w:rsidR="00890704" w:rsidRDefault="00890704" w:rsidP="00890704">
      <w:pPr>
        <w:pStyle w:val="Abstract-RunningText"/>
      </w:pPr>
      <w:r>
        <w:t>In order to start our accelerate experiments, we first set up a time breakdown on the default project and try to see how long does it take for each part of the system.</w:t>
      </w:r>
      <w:r w:rsidR="00D00DF0">
        <w:t xml:space="preserve"> Details </w:t>
      </w:r>
      <w:r w:rsidR="00B67CAA">
        <w:t>are</w:t>
      </w:r>
      <w:r w:rsidR="00D00DF0">
        <w:t xml:space="preserve"> showed in Figure 1.</w:t>
      </w:r>
    </w:p>
    <w:p w:rsidR="00D00DF0" w:rsidRDefault="00CA45E0" w:rsidP="00D00DF0">
      <w:pPr>
        <w:pStyle w:val="Abstract-RunningText"/>
        <w:keepNext/>
      </w:pPr>
      <w:r w:rsidRPr="00CA45E0">
        <w:rPr>
          <w:noProof/>
          <w:sz w:val="144"/>
          <w:szCs w:val="144"/>
        </w:rPr>
        <w:pict>
          <v:shapetype id="_x0000_t202" coordsize="21600,21600" o:spt="202" path="m,l,21600r21600,l21600,xe">
            <v:stroke joinstyle="miter"/>
            <v:path gradientshapeok="t" o:connecttype="rect"/>
          </v:shapetype>
          <v:shape id="_x0000_s1026" type="#_x0000_t202" style="position:absolute;left:0;text-align:left;margin-left:21.65pt;margin-top:4.35pt;width:200.75pt;height:148.85pt;z-index:251660288;mso-width-percent:400;mso-height-percent:200;mso-width-percent:400;mso-height-percent:200;mso-width-relative:margin;mso-height-relative:margin">
            <v:textbox style="mso-fit-shape-to-text:t">
              <w:txbxContent>
                <w:p w:rsidR="00D00DF0" w:rsidRDefault="00D00DF0" w:rsidP="00D00DF0">
                  <w:pPr>
                    <w:keepNext/>
                  </w:pPr>
                  <w:r w:rsidRPr="00D00DF0">
                    <w:rPr>
                      <w:noProof/>
                      <w:lang w:eastAsia="zh-CN"/>
                    </w:rPr>
                    <w:drawing>
                      <wp:inline distT="0" distB="0" distL="0" distR="0">
                        <wp:extent cx="2357120" cy="1350053"/>
                        <wp:effectExtent l="19050" t="0" r="5080" b="0"/>
                        <wp:docPr id="18" name="图片 13"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8"/>
                                <a:stretch>
                                  <a:fillRect/>
                                </a:stretch>
                              </pic:blipFill>
                              <pic:spPr>
                                <a:xfrm>
                                  <a:off x="0" y="0"/>
                                  <a:ext cx="2357120" cy="1350053"/>
                                </a:xfrm>
                                <a:prstGeom prst="rect">
                                  <a:avLst/>
                                </a:prstGeom>
                                <a:noFill/>
                                <a:ln>
                                  <a:noFill/>
                                </a:ln>
                              </pic:spPr>
                            </pic:pic>
                          </a:graphicData>
                        </a:graphic>
                      </wp:inline>
                    </w:drawing>
                  </w:r>
                </w:p>
                <w:p w:rsidR="00D00DF0" w:rsidRPr="00D00DF0" w:rsidRDefault="00D00DF0">
                  <w:pPr>
                    <w:rPr>
                      <w:sz w:val="18"/>
                      <w:szCs w:val="18"/>
                      <w:lang w:eastAsia="zh-CN"/>
                    </w:rPr>
                  </w:pPr>
                  <w:r>
                    <w:rPr>
                      <w:lang w:eastAsia="zh-CN"/>
                    </w:rPr>
                    <w:t xml:space="preserve">      </w:t>
                  </w:r>
                  <w:r w:rsidRPr="00D00DF0">
                    <w:rPr>
                      <w:b/>
                      <w:sz w:val="18"/>
                      <w:szCs w:val="18"/>
                      <w:lang w:eastAsia="zh-CN"/>
                    </w:rPr>
                    <w:t>Figure 1</w:t>
                  </w:r>
                  <w:r>
                    <w:rPr>
                      <w:b/>
                      <w:sz w:val="18"/>
                      <w:szCs w:val="18"/>
                      <w:lang w:eastAsia="zh-CN"/>
                    </w:rPr>
                    <w:t xml:space="preserve"> </w:t>
                  </w:r>
                  <w:r w:rsidRPr="00D00DF0">
                    <w:rPr>
                      <w:sz w:val="18"/>
                      <w:szCs w:val="18"/>
                      <w:lang w:eastAsia="zh-CN"/>
                    </w:rPr>
                    <w:t>The time breakdown of original dancing monkey project and its BPM calculation part.</w:t>
                  </w:r>
                </w:p>
              </w:txbxContent>
            </v:textbox>
          </v:shape>
        </w:pict>
      </w:r>
    </w:p>
    <w:p w:rsidR="00A81890" w:rsidRDefault="00A8189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Default="00D00DF0" w:rsidP="00A81890">
      <w:pPr>
        <w:pStyle w:val="a4"/>
        <w:spacing w:beforeLines="0" w:afterLines="0" w:line="200" w:lineRule="exact"/>
        <w:jc w:val="both"/>
        <w:rPr>
          <w:color w:val="000000"/>
          <w:sz w:val="144"/>
          <w:szCs w:val="144"/>
        </w:rPr>
      </w:pPr>
    </w:p>
    <w:p w:rsidR="00D00DF0" w:rsidRPr="00D00DF0" w:rsidRDefault="00D00DF0" w:rsidP="00A81890">
      <w:pPr>
        <w:pStyle w:val="a4"/>
        <w:spacing w:beforeLines="0" w:afterLines="0" w:line="200" w:lineRule="exact"/>
        <w:jc w:val="both"/>
        <w:rPr>
          <w:color w:val="000000"/>
          <w:sz w:val="18"/>
          <w:szCs w:val="18"/>
        </w:rPr>
      </w:pPr>
      <w:r>
        <w:rPr>
          <w:color w:val="000000"/>
          <w:sz w:val="18"/>
          <w:szCs w:val="18"/>
        </w:rPr>
        <w:t xml:space="preserve">As mentioned before, our project is mainly focus on the </w:t>
      </w:r>
      <w:r w:rsidR="00B67CAA">
        <w:rPr>
          <w:color w:val="000000"/>
          <w:sz w:val="18"/>
          <w:szCs w:val="18"/>
        </w:rPr>
        <w:t>BPM calculation part with its brute force calculation part and fitness check part. We designed several approaches to accelerate them.</w:t>
      </w:r>
    </w:p>
    <w:p w:rsidR="00D00DF0" w:rsidRPr="00D00DF0" w:rsidRDefault="00D00DF0" w:rsidP="00A81890">
      <w:pPr>
        <w:pStyle w:val="a4"/>
        <w:spacing w:beforeLines="0" w:afterLines="0" w:line="200" w:lineRule="exact"/>
        <w:jc w:val="both"/>
        <w:rPr>
          <w:color w:val="000000"/>
          <w:sz w:val="144"/>
          <w:szCs w:val="144"/>
        </w:rPr>
      </w:pPr>
    </w:p>
    <w:p w:rsidR="00515E3F" w:rsidRDefault="00515E3F" w:rsidP="00515E3F">
      <w:pPr>
        <w:pStyle w:val="Abstract-Section"/>
      </w:pPr>
      <w:r>
        <w:t xml:space="preserve">4.1 Matlab </w:t>
      </w:r>
      <w:r w:rsidR="00A1680A">
        <w:t>Parfor</w:t>
      </w:r>
    </w:p>
    <w:p w:rsidR="00B67CAA" w:rsidRDefault="00B67CAA" w:rsidP="00B67CAA">
      <w:pPr>
        <w:pStyle w:val="Abstract-RunningText"/>
      </w:pPr>
    </w:p>
    <w:p w:rsidR="00E51E42" w:rsidRDefault="00E51E42" w:rsidP="00B67CAA">
      <w:pPr>
        <w:pStyle w:val="Abstract-RunningText"/>
      </w:pPr>
      <w:r>
        <w:t>Matlab’s parallel computing tools provide</w:t>
      </w:r>
      <w:r w:rsidR="00955FD2">
        <w:t xml:space="preserve"> a “parfor loop” besides the default “for loop”. </w:t>
      </w:r>
      <w:r>
        <w:t xml:space="preserve"> </w:t>
      </w:r>
      <w:r w:rsidR="00955FD2">
        <w:t xml:space="preserve">It can be used similar like a “for loop” to execute a series of calculation in the loop body. </w:t>
      </w:r>
    </w:p>
    <w:p w:rsidR="00955FD2" w:rsidRDefault="00955FD2" w:rsidP="00B67CAA">
      <w:pPr>
        <w:pStyle w:val="Abstract-RunningText"/>
      </w:pPr>
    </w:p>
    <w:p w:rsidR="00955FD2" w:rsidRDefault="00955FD2" w:rsidP="00B67CAA">
      <w:pPr>
        <w:pStyle w:val="Abstract-RunningText"/>
      </w:pPr>
      <w:r>
        <w:t xml:space="preserve">The difference between parfor and for is that the parfor will divide the calculation in its loop body to different threads on CPU. Thus, those calculations are paralleled. Such threads are called “workers” according to Matlab documents. In order to notify the CPU to run such tasks, “matlabpool” command needs to be done to let the CPU know how many workers will be assigned into the work. </w:t>
      </w:r>
    </w:p>
    <w:p w:rsidR="00955FD2" w:rsidRDefault="00955FD2" w:rsidP="00B67CAA">
      <w:pPr>
        <w:pStyle w:val="Abstract-RunningText"/>
      </w:pPr>
    </w:p>
    <w:p w:rsidR="00B67CAA" w:rsidRPr="00B67CAA" w:rsidRDefault="00955FD2" w:rsidP="00B67CAA">
      <w:pPr>
        <w:pStyle w:val="Abstract-RunningText"/>
      </w:pPr>
      <w:r>
        <w:t xml:space="preserve">However, a parfor loop doesn’t accept discontinue </w:t>
      </w:r>
      <w:r w:rsidR="00DB45AA">
        <w:t>range or a different step other than 1. So, we need to re-write the default index by creating a t</w:t>
      </w:r>
      <w:r w:rsidR="00DB45AA" w:rsidRPr="00DB45AA">
        <w:t>emporary</w:t>
      </w:r>
      <w:r w:rsidR="00DB45AA">
        <w:t xml:space="preserve"> array whose index is continued and having a step of 1. After that, we copy back the calculated results from the temporary array to default array. We made modification on both BPM calculation part and the fitness check part. </w:t>
      </w:r>
    </w:p>
    <w:p w:rsidR="00515E3F" w:rsidRDefault="00515E3F" w:rsidP="00515E3F">
      <w:pPr>
        <w:pStyle w:val="Abstract-RunningText"/>
      </w:pPr>
    </w:p>
    <w:p w:rsidR="00515E3F" w:rsidRDefault="00515E3F" w:rsidP="00515E3F">
      <w:pPr>
        <w:pStyle w:val="Abstract-Section"/>
      </w:pPr>
      <w:r>
        <w:t>4.</w:t>
      </w:r>
      <w:r w:rsidR="00A1680A">
        <w:t>2</w:t>
      </w:r>
      <w:r>
        <w:t xml:space="preserve"> </w:t>
      </w:r>
      <w:r w:rsidR="00A1680A">
        <w:t>Matlab GPUarray</w:t>
      </w:r>
    </w:p>
    <w:p w:rsidR="00DB45AA" w:rsidRDefault="00DB45AA" w:rsidP="00DB45AA">
      <w:pPr>
        <w:pStyle w:val="Abstract-RunningText"/>
      </w:pPr>
    </w:p>
    <w:p w:rsidR="00DB45AA" w:rsidRDefault="00DB45AA" w:rsidP="00DB45AA">
      <w:pPr>
        <w:pStyle w:val="Abstract-RunningText"/>
      </w:pPr>
      <w:r>
        <w:t>GPUarray is another approach we tried to increase the project’s performance provided by Matlab’s computing tools.</w:t>
      </w:r>
    </w:p>
    <w:p w:rsidR="00DB45AA" w:rsidRDefault="00DB45AA" w:rsidP="00DB45AA">
      <w:pPr>
        <w:pStyle w:val="Abstract-RunningText"/>
      </w:pPr>
    </w:p>
    <w:p w:rsidR="00B649C3" w:rsidRDefault="00DB45AA" w:rsidP="00DB45AA">
      <w:pPr>
        <w:pStyle w:val="Abstract-RunningText"/>
      </w:pPr>
      <w:r>
        <w:t xml:space="preserve">The GPUarray function can help us initialize the data directly on GPU side. And then, set a pointer to the function which we want to process the data on GPU and using Matlab’s “arrayfun” with that pointer as </w:t>
      </w:r>
      <w:r w:rsidR="00B649C3">
        <w:t xml:space="preserve">a </w:t>
      </w:r>
      <w:r>
        <w:t xml:space="preserve">parameter to calculate those data in parallel. </w:t>
      </w:r>
      <w:r w:rsidR="00B649C3">
        <w:t>Finally, using “gather” function to get data back to CPU side.</w:t>
      </w:r>
    </w:p>
    <w:p w:rsidR="00B649C3" w:rsidRDefault="00B649C3" w:rsidP="00DB45AA">
      <w:pPr>
        <w:pStyle w:val="Abstract-RunningText"/>
      </w:pPr>
    </w:p>
    <w:p w:rsidR="00B649C3" w:rsidRDefault="00B649C3" w:rsidP="00DB45AA">
      <w:pPr>
        <w:pStyle w:val="Abstract-RunningText"/>
      </w:pPr>
      <w:r>
        <w:t xml:space="preserve">The “arrayfun” function will decide to run on CPU or GPU depending on the data sent to it which is a similar feature like thrust. </w:t>
      </w:r>
    </w:p>
    <w:p w:rsidR="00B649C3" w:rsidRDefault="00B649C3" w:rsidP="00DB45AA">
      <w:pPr>
        <w:pStyle w:val="Abstract-RunningText"/>
      </w:pPr>
    </w:p>
    <w:p w:rsidR="00DB45AA" w:rsidRDefault="00B649C3" w:rsidP="00DB45AA">
      <w:pPr>
        <w:pStyle w:val="Abstract-RunningText"/>
      </w:pPr>
      <w:r>
        <w:t>In order to achieve this workflow, we need to modify the default 2 big loops into 2 functions.</w:t>
      </w:r>
      <w:r w:rsidR="00DB45AA">
        <w:t xml:space="preserve"> </w:t>
      </w:r>
      <w:r>
        <w:t xml:space="preserve"> And the data used in those functions will also need to be re-construct so that they will be suitable to run on GPU. </w:t>
      </w:r>
    </w:p>
    <w:p w:rsidR="00B649C3" w:rsidRDefault="00B649C3" w:rsidP="00DB45AA">
      <w:pPr>
        <w:pStyle w:val="Abstract-RunningText"/>
      </w:pPr>
    </w:p>
    <w:p w:rsidR="00B649C3" w:rsidRPr="00DB45AA" w:rsidRDefault="00B649C3" w:rsidP="00DB45AA">
      <w:pPr>
        <w:pStyle w:val="Abstract-RunningText"/>
      </w:pPr>
      <w:r>
        <w:t>In practice, we also encountered</w:t>
      </w:r>
      <w:r w:rsidR="00DD666E">
        <w:t xml:space="preserve"> 2</w:t>
      </w:r>
      <w:r>
        <w:t xml:space="preserve"> other great challenges: first, </w:t>
      </w:r>
      <w:r w:rsidR="00DD666E">
        <w:t>the original for-loop highly depending on many data outside the loop which can only be treated as global variables to a modified function. However, arrayfun cannot use such global variables on GPU side; second, matlab only provides very limited data-structures on GPU side. Almost no other data-structure than GPUarray exists. But the original code requires calculating some different types of matrix. Those matrixes are hard to move to GPU.</w:t>
      </w:r>
    </w:p>
    <w:p w:rsidR="00A1680A" w:rsidRDefault="00A1680A" w:rsidP="00A1680A">
      <w:pPr>
        <w:pStyle w:val="Abstract-RunningText"/>
      </w:pPr>
    </w:p>
    <w:p w:rsidR="00A1680A" w:rsidRDefault="00A1680A" w:rsidP="00A1680A">
      <w:pPr>
        <w:pStyle w:val="Abstract-Section"/>
      </w:pPr>
      <w:r>
        <w:t>4.3 Jacket</w:t>
      </w:r>
      <w:r w:rsidR="00E51E42">
        <w:t xml:space="preserve"> gfor</w:t>
      </w:r>
    </w:p>
    <w:p w:rsidR="003F7237" w:rsidRDefault="003F7237" w:rsidP="00A81890">
      <w:pPr>
        <w:pStyle w:val="a4"/>
        <w:spacing w:beforeLines="0" w:afterLines="0" w:line="200" w:lineRule="exact"/>
        <w:jc w:val="both"/>
        <w:rPr>
          <w:color w:val="000000"/>
          <w:sz w:val="18"/>
          <w:szCs w:val="22"/>
        </w:rPr>
      </w:pPr>
    </w:p>
    <w:p w:rsidR="00DD666E" w:rsidRDefault="000820AA" w:rsidP="00A81890">
      <w:pPr>
        <w:pStyle w:val="a4"/>
        <w:spacing w:beforeLines="0" w:afterLines="0" w:line="200" w:lineRule="exact"/>
        <w:jc w:val="both"/>
        <w:rPr>
          <w:color w:val="000000"/>
          <w:sz w:val="18"/>
          <w:szCs w:val="22"/>
        </w:rPr>
      </w:pPr>
      <w:r>
        <w:rPr>
          <w:color w:val="000000"/>
          <w:sz w:val="18"/>
          <w:szCs w:val="22"/>
        </w:rPr>
        <w:t xml:space="preserve">Jacket is a matlab </w:t>
      </w:r>
      <w:r w:rsidR="00D076D2">
        <w:rPr>
          <w:color w:val="000000"/>
          <w:sz w:val="18"/>
          <w:szCs w:val="22"/>
        </w:rPr>
        <w:t>plug-in</w:t>
      </w:r>
      <w:r>
        <w:rPr>
          <w:color w:val="000000"/>
          <w:sz w:val="18"/>
          <w:szCs w:val="22"/>
        </w:rPr>
        <w:t xml:space="preserve"> developed by A</w:t>
      </w:r>
      <w:r w:rsidRPr="000820AA">
        <w:rPr>
          <w:color w:val="000000"/>
          <w:sz w:val="18"/>
          <w:szCs w:val="22"/>
        </w:rPr>
        <w:t>ccelereyes</w:t>
      </w:r>
      <w:r>
        <w:rPr>
          <w:color w:val="000000"/>
          <w:sz w:val="18"/>
          <w:szCs w:val="22"/>
        </w:rPr>
        <w:t>. It provides lots of more GPU data structures supporting lots of more functions running on GPU. Its “gfor” loop can easily modify any default for loop to run on GPU side which they claim will significantly increase the performance of original for loop.</w:t>
      </w:r>
    </w:p>
    <w:p w:rsidR="000820AA" w:rsidRDefault="000820AA" w:rsidP="00A81890">
      <w:pPr>
        <w:pStyle w:val="a4"/>
        <w:spacing w:beforeLines="0" w:afterLines="0" w:line="200" w:lineRule="exact"/>
        <w:jc w:val="both"/>
        <w:rPr>
          <w:color w:val="000000"/>
          <w:sz w:val="18"/>
          <w:szCs w:val="22"/>
        </w:rPr>
      </w:pPr>
    </w:p>
    <w:p w:rsidR="000820AA" w:rsidRDefault="000820AA" w:rsidP="00A81890">
      <w:pPr>
        <w:pStyle w:val="a4"/>
        <w:spacing w:beforeLines="0" w:afterLines="0" w:line="200" w:lineRule="exact"/>
        <w:jc w:val="both"/>
        <w:rPr>
          <w:color w:val="000000"/>
          <w:sz w:val="18"/>
          <w:szCs w:val="22"/>
        </w:rPr>
      </w:pPr>
      <w:r>
        <w:rPr>
          <w:color w:val="000000"/>
          <w:sz w:val="18"/>
          <w:szCs w:val="22"/>
        </w:rPr>
        <w:t>In order to make Jacket work on our project, we first initialize all data directly used in calculation as GPU data by using Jacket’s gdouble, gones, gzeros functions.</w:t>
      </w:r>
    </w:p>
    <w:p w:rsidR="000820AA" w:rsidRDefault="000820AA" w:rsidP="00A81890">
      <w:pPr>
        <w:pStyle w:val="a4"/>
        <w:spacing w:beforeLines="0" w:afterLines="0" w:line="200" w:lineRule="exact"/>
        <w:jc w:val="both"/>
        <w:rPr>
          <w:color w:val="000000"/>
          <w:sz w:val="18"/>
          <w:szCs w:val="22"/>
        </w:rPr>
      </w:pPr>
    </w:p>
    <w:p w:rsidR="00BB323A" w:rsidRDefault="000820AA" w:rsidP="00A81890">
      <w:pPr>
        <w:pStyle w:val="a4"/>
        <w:spacing w:beforeLines="0" w:afterLines="0" w:line="200" w:lineRule="exact"/>
        <w:jc w:val="both"/>
        <w:rPr>
          <w:color w:val="000000"/>
          <w:sz w:val="18"/>
          <w:szCs w:val="22"/>
        </w:rPr>
      </w:pPr>
      <w:r>
        <w:rPr>
          <w:color w:val="000000"/>
          <w:sz w:val="18"/>
          <w:szCs w:val="22"/>
        </w:rPr>
        <w:t xml:space="preserve">And in order to let those data outside the </w:t>
      </w:r>
      <w:r w:rsidR="00BB323A">
        <w:rPr>
          <w:color w:val="000000"/>
          <w:sz w:val="18"/>
          <w:szCs w:val="22"/>
        </w:rPr>
        <w:t>“</w:t>
      </w:r>
      <w:r>
        <w:rPr>
          <w:color w:val="000000"/>
          <w:sz w:val="18"/>
          <w:szCs w:val="22"/>
        </w:rPr>
        <w:t>for loop</w:t>
      </w:r>
      <w:r w:rsidR="00BB323A">
        <w:rPr>
          <w:color w:val="000000"/>
          <w:sz w:val="18"/>
          <w:szCs w:val="22"/>
        </w:rPr>
        <w:t>”</w:t>
      </w:r>
      <w:r>
        <w:rPr>
          <w:color w:val="000000"/>
          <w:sz w:val="18"/>
          <w:szCs w:val="22"/>
        </w:rPr>
        <w:t xml:space="preserve"> can be also used in the loop without </w:t>
      </w:r>
      <w:r w:rsidR="00BB323A">
        <w:rPr>
          <w:color w:val="000000"/>
          <w:sz w:val="18"/>
          <w:szCs w:val="22"/>
        </w:rPr>
        <w:t xml:space="preserve">any memory issue. We use Jacket’s </w:t>
      </w:r>
      <w:r w:rsidR="00BB323A">
        <w:rPr>
          <w:color w:val="000000"/>
          <w:sz w:val="18"/>
          <w:szCs w:val="22"/>
        </w:rPr>
        <w:lastRenderedPageBreak/>
        <w:t xml:space="preserve">“local” function to provide each </w:t>
      </w:r>
      <w:r w:rsidR="002C533F">
        <w:t>kernel</w:t>
      </w:r>
      <w:r w:rsidR="00BB323A">
        <w:rPr>
          <w:color w:val="000000"/>
          <w:sz w:val="18"/>
          <w:szCs w:val="22"/>
        </w:rPr>
        <w:t xml:space="preserve"> a copy of such data so that no CPU Subscripted data error will occur. </w:t>
      </w:r>
    </w:p>
    <w:p w:rsidR="00BB323A" w:rsidRDefault="00BB323A" w:rsidP="00A81890">
      <w:pPr>
        <w:pStyle w:val="a4"/>
        <w:spacing w:beforeLines="0" w:afterLines="0" w:line="200" w:lineRule="exact"/>
        <w:jc w:val="both"/>
        <w:rPr>
          <w:color w:val="000000"/>
          <w:sz w:val="18"/>
          <w:szCs w:val="22"/>
        </w:rPr>
      </w:pPr>
    </w:p>
    <w:p w:rsidR="00BB323A" w:rsidRDefault="00BB323A" w:rsidP="00A81890">
      <w:pPr>
        <w:pStyle w:val="a4"/>
        <w:spacing w:beforeLines="0" w:afterLines="0" w:line="200" w:lineRule="exact"/>
        <w:jc w:val="both"/>
        <w:rPr>
          <w:color w:val="000000"/>
          <w:sz w:val="18"/>
          <w:szCs w:val="22"/>
        </w:rPr>
      </w:pPr>
      <w:r>
        <w:rPr>
          <w:color w:val="000000"/>
          <w:sz w:val="18"/>
          <w:szCs w:val="22"/>
        </w:rPr>
        <w:t>After all those done, we cast default for loop as Jacket’s gfor loop to see whether the result can be improved significantly.</w:t>
      </w:r>
    </w:p>
    <w:p w:rsidR="00DD666E" w:rsidRDefault="00DD666E" w:rsidP="00A81890">
      <w:pPr>
        <w:pStyle w:val="a4"/>
        <w:spacing w:beforeLines="0" w:afterLines="0" w:line="200" w:lineRule="exact"/>
        <w:jc w:val="both"/>
        <w:rPr>
          <w:color w:val="000000"/>
          <w:sz w:val="18"/>
          <w:szCs w:val="22"/>
        </w:rPr>
      </w:pPr>
    </w:p>
    <w:p w:rsidR="003F7237" w:rsidRDefault="00515E3F" w:rsidP="003F7237">
      <w:pPr>
        <w:pStyle w:val="Abstract-Section"/>
      </w:pPr>
      <w:r>
        <w:t>5</w:t>
      </w:r>
      <w:r w:rsidR="003F7237">
        <w:t xml:space="preserve">. </w:t>
      </w:r>
      <w:r>
        <w:t>Result</w:t>
      </w:r>
    </w:p>
    <w:p w:rsidR="00515E3F" w:rsidRDefault="00515E3F" w:rsidP="00515E3F">
      <w:pPr>
        <w:pStyle w:val="Abstract-RunningText"/>
      </w:pPr>
    </w:p>
    <w:p w:rsidR="00D076D2" w:rsidRDefault="00D076D2" w:rsidP="00515E3F">
      <w:pPr>
        <w:pStyle w:val="Abstract-RunningText"/>
      </w:pPr>
      <w:r>
        <w:t>The parfor used on CPU significantly improved the performance of the original code. Details are showed in the figure 2.</w:t>
      </w:r>
    </w:p>
    <w:p w:rsidR="00D076D2" w:rsidRDefault="00CA45E0" w:rsidP="00515E3F">
      <w:pPr>
        <w:pStyle w:val="Abstract-RunningText"/>
      </w:pPr>
      <w:r>
        <w:rPr>
          <w:noProof/>
        </w:rPr>
        <w:pict>
          <v:shape id="_x0000_s1028" type="#_x0000_t202" style="position:absolute;left:0;text-align:left;margin-left:-.95pt;margin-top:4.6pt;width:200.75pt;height:112.65pt;z-index:251662336;mso-width-percent:400;mso-height-percent:200;mso-width-percent:400;mso-height-percent:200;mso-width-relative:margin;mso-height-relative:margin">
            <v:textbox style="mso-fit-shape-to-text:t">
              <w:txbxContent>
                <w:p w:rsidR="00D076D2" w:rsidRDefault="00D076D2">
                  <w:pPr>
                    <w:rPr>
                      <w:lang w:eastAsia="zh-CN"/>
                    </w:rPr>
                  </w:pPr>
                  <w:r>
                    <w:rPr>
                      <w:noProof/>
                      <w:lang w:eastAsia="zh-CN"/>
                    </w:rPr>
                    <w:drawing>
                      <wp:inline distT="0" distB="0" distL="0" distR="0">
                        <wp:extent cx="2350770" cy="132969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350770" cy="1329690"/>
                                </a:xfrm>
                                <a:prstGeom prst="rect">
                                  <a:avLst/>
                                </a:prstGeom>
                                <a:noFill/>
                                <a:ln w="9525">
                                  <a:noFill/>
                                  <a:miter lim="800000"/>
                                  <a:headEnd/>
                                  <a:tailEnd/>
                                </a:ln>
                              </pic:spPr>
                            </pic:pic>
                          </a:graphicData>
                        </a:graphic>
                      </wp:inline>
                    </w:drawing>
                  </w:r>
                </w:p>
                <w:p w:rsidR="00D076D2" w:rsidRPr="00D076D2" w:rsidRDefault="00D076D2">
                  <w:pPr>
                    <w:rPr>
                      <w:rFonts w:ascii="Times New Roman" w:hAnsi="Times New Roman" w:cs="Times New Roman"/>
                      <w:sz w:val="18"/>
                      <w:szCs w:val="18"/>
                      <w:lang w:eastAsia="zh-CN"/>
                    </w:rPr>
                  </w:pPr>
                  <w:r w:rsidRPr="00D076D2">
                    <w:rPr>
                      <w:rFonts w:ascii="Times New Roman" w:hAnsi="Times New Roman" w:cs="Times New Roman"/>
                      <w:b/>
                      <w:sz w:val="18"/>
                      <w:szCs w:val="18"/>
                      <w:lang w:eastAsia="zh-CN"/>
                    </w:rPr>
                    <w:t>Figure 2</w:t>
                  </w:r>
                  <w:r>
                    <w:rPr>
                      <w:rFonts w:ascii="Times New Roman" w:hAnsi="Times New Roman" w:cs="Times New Roman"/>
                      <w:b/>
                      <w:sz w:val="18"/>
                      <w:szCs w:val="18"/>
                      <w:lang w:eastAsia="zh-CN"/>
                    </w:rPr>
                    <w:t xml:space="preserve"> </w:t>
                  </w:r>
                  <w:r>
                    <w:rPr>
                      <w:rFonts w:ascii="Times New Roman" w:hAnsi="Times New Roman" w:cs="Times New Roman"/>
                      <w:sz w:val="18"/>
                      <w:szCs w:val="18"/>
                      <w:lang w:eastAsia="zh-CN"/>
                    </w:rPr>
                    <w:t>Performance comparisons between default and parfor version</w:t>
                  </w:r>
                </w:p>
              </w:txbxContent>
            </v:textbox>
          </v:shape>
        </w:pict>
      </w:r>
    </w:p>
    <w:p w:rsidR="00D076D2" w:rsidRDefault="00D076D2" w:rsidP="00515E3F">
      <w:pPr>
        <w:pStyle w:val="Abstract-RunningText"/>
      </w:pPr>
    </w:p>
    <w:p w:rsidR="00BB323A" w:rsidRDefault="00D076D2" w:rsidP="00515E3F">
      <w:pPr>
        <w:pStyle w:val="Abstract-RunningText"/>
      </w:pPr>
      <w:r>
        <w:t xml:space="preserve"> </w:t>
      </w:r>
    </w:p>
    <w:p w:rsidR="00BB323A" w:rsidRDefault="00BB323A"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p>
    <w:p w:rsidR="00D076D2" w:rsidRDefault="00D076D2" w:rsidP="00515E3F">
      <w:pPr>
        <w:pStyle w:val="Abstract-RunningText"/>
      </w:pPr>
      <w:r>
        <w:t>By dividing the tasks into multiple CPU cores, the performance doubled.</w:t>
      </w:r>
    </w:p>
    <w:p w:rsidR="005165AE" w:rsidRDefault="005165AE" w:rsidP="00515E3F">
      <w:pPr>
        <w:pStyle w:val="Abstract-RunningText"/>
      </w:pPr>
    </w:p>
    <w:p w:rsidR="005165AE" w:rsidRDefault="005165AE" w:rsidP="00515E3F">
      <w:pPr>
        <w:pStyle w:val="Abstract-RunningText"/>
      </w:pPr>
      <w:r>
        <w:t>After we successfully made performance improvement by using parfor function, we moved on to the GPU side. However, the GPU side’s result is extremely slower than default in every single step. In order to find out why GPUarray actually made the performance decrease so much, we timing the by every single function.</w:t>
      </w:r>
      <w:r w:rsidR="00A8463B">
        <w:t xml:space="preserve"> The result is showed in figure 3.</w:t>
      </w:r>
    </w:p>
    <w:p w:rsidR="00A8463B" w:rsidRDefault="00CA45E0" w:rsidP="00515E3F">
      <w:pPr>
        <w:pStyle w:val="Abstract-RunningText"/>
      </w:pPr>
      <w:r>
        <w:rPr>
          <w:noProof/>
        </w:rPr>
        <w:pict>
          <v:shape id="_x0000_s1030" type="#_x0000_t202" style="position:absolute;left:0;text-align:left;margin-left:-.55pt;margin-top:2.4pt;width:200.75pt;height:132.75pt;z-index:251664384;mso-width-percent:400;mso-height-percent:200;mso-width-percent:400;mso-height-percent:200;mso-width-relative:margin;mso-height-relative:margin">
            <v:textbox style="mso-fit-shape-to-text:t">
              <w:txbxContent>
                <w:p w:rsidR="00A8463B" w:rsidRDefault="00A8463B">
                  <w:pPr>
                    <w:rPr>
                      <w:lang w:eastAsia="zh-CN"/>
                    </w:rPr>
                  </w:pPr>
                  <w:r>
                    <w:rPr>
                      <w:noProof/>
                      <w:lang w:eastAsia="zh-CN"/>
                    </w:rPr>
                    <w:drawing>
                      <wp:inline distT="0" distB="0" distL="0" distR="0">
                        <wp:extent cx="2354580" cy="1584960"/>
                        <wp:effectExtent l="1905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354580" cy="1584960"/>
                                </a:xfrm>
                                <a:prstGeom prst="rect">
                                  <a:avLst/>
                                </a:prstGeom>
                                <a:noFill/>
                                <a:ln w="9525">
                                  <a:noFill/>
                                  <a:miter lim="800000"/>
                                  <a:headEnd/>
                                  <a:tailEnd/>
                                </a:ln>
                              </pic:spPr>
                            </pic:pic>
                          </a:graphicData>
                        </a:graphic>
                      </wp:inline>
                    </w:drawing>
                  </w:r>
                </w:p>
                <w:p w:rsidR="00A8463B" w:rsidRPr="00A8463B" w:rsidRDefault="00A8463B">
                  <w:pPr>
                    <w:rPr>
                      <w:rFonts w:ascii="Times New Roman" w:hAnsi="Times New Roman" w:cs="Times New Roman"/>
                      <w:sz w:val="18"/>
                      <w:szCs w:val="18"/>
                      <w:lang w:eastAsia="zh-CN"/>
                    </w:rPr>
                  </w:pPr>
                  <w:r w:rsidRPr="00A8463B">
                    <w:rPr>
                      <w:rFonts w:ascii="Times New Roman" w:hAnsi="Times New Roman" w:cs="Times New Roman"/>
                      <w:b/>
                      <w:sz w:val="18"/>
                      <w:szCs w:val="18"/>
                      <w:lang w:eastAsia="zh-CN"/>
                    </w:rPr>
                    <w:t>Figure 3</w:t>
                  </w:r>
                  <w:r w:rsidRPr="00A8463B">
                    <w:rPr>
                      <w:rFonts w:ascii="Times New Roman" w:hAnsi="Times New Roman" w:cs="Times New Roman"/>
                      <w:sz w:val="18"/>
                      <w:szCs w:val="18"/>
                      <w:lang w:eastAsia="zh-CN"/>
                    </w:rPr>
                    <w:t xml:space="preserve"> Performance </w:t>
                  </w:r>
                  <w:r>
                    <w:rPr>
                      <w:rFonts w:ascii="Times New Roman" w:hAnsi="Times New Roman" w:cs="Times New Roman"/>
                      <w:sz w:val="18"/>
                      <w:szCs w:val="18"/>
                      <w:lang w:eastAsia="zh-CN"/>
                    </w:rPr>
                    <w:t>comparisons</w:t>
                  </w:r>
                  <w:r w:rsidRPr="00A8463B">
                    <w:rPr>
                      <w:rFonts w:ascii="Times New Roman" w:hAnsi="Times New Roman" w:cs="Times New Roman"/>
                      <w:sz w:val="18"/>
                      <w:szCs w:val="18"/>
                      <w:lang w:eastAsia="zh-CN"/>
                    </w:rPr>
                    <w:t xml:space="preserve"> between base and GPUarray in all basic functions.</w:t>
                  </w:r>
                </w:p>
              </w:txbxContent>
            </v:textbox>
          </v:shape>
        </w:pict>
      </w: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A8463B" w:rsidRDefault="00A8463B" w:rsidP="00515E3F">
      <w:pPr>
        <w:pStyle w:val="Abstract-RunningText"/>
      </w:pPr>
    </w:p>
    <w:p w:rsidR="00D076D2" w:rsidRDefault="00D076D2" w:rsidP="00515E3F">
      <w:pPr>
        <w:pStyle w:val="Abstract-RunningText"/>
      </w:pPr>
    </w:p>
    <w:p w:rsidR="00A8463B" w:rsidRDefault="00A8463B" w:rsidP="00515E3F">
      <w:pPr>
        <w:pStyle w:val="Abstract-RunningText"/>
      </w:pPr>
    </w:p>
    <w:p w:rsidR="00A8463B" w:rsidRDefault="00A8463B" w:rsidP="00515E3F">
      <w:pPr>
        <w:pStyle w:val="Abstract-RunningText"/>
      </w:pPr>
      <w:r>
        <w:t>In all those functions, GPUarray failed to win performance with default CPU code. But, all those functions need to be used a lot in original code. As a result, we failed to use GPUarray to improve the performance of the original code.</w:t>
      </w:r>
    </w:p>
    <w:p w:rsidR="00A8463B" w:rsidRDefault="00A8463B" w:rsidP="00515E3F">
      <w:pPr>
        <w:pStyle w:val="Abstract-RunningText"/>
      </w:pPr>
    </w:p>
    <w:p w:rsidR="00A8463B" w:rsidRDefault="00A8463B" w:rsidP="00515E3F">
      <w:pPr>
        <w:pStyle w:val="Abstract-RunningText"/>
      </w:pPr>
      <w:r>
        <w:t xml:space="preserve">Similar situations happened when we try to use Jacket to overcome the slow performance issues of </w:t>
      </w:r>
      <w:proofErr w:type="spellStart"/>
      <w:r>
        <w:t>Matlab’s</w:t>
      </w:r>
      <w:proofErr w:type="spellEnd"/>
      <w:r>
        <w:t xml:space="preserve"> </w:t>
      </w:r>
      <w:proofErr w:type="spellStart"/>
      <w:r>
        <w:t>GPUarray</w:t>
      </w:r>
      <w:proofErr w:type="spellEnd"/>
      <w:r>
        <w:t xml:space="preserve"> functions. However, the Jacket only slightly faster than the GPUarray, but, still slower than the CPU default code in almost all those function tests.</w:t>
      </w:r>
    </w:p>
    <w:p w:rsidR="00D65F48" w:rsidRDefault="00D65F48" w:rsidP="00515E3F">
      <w:pPr>
        <w:pStyle w:val="Abstract-RunningText"/>
      </w:pPr>
    </w:p>
    <w:p w:rsidR="00D65F48" w:rsidRDefault="00D65F48" w:rsidP="00515E3F">
      <w:pPr>
        <w:pStyle w:val="Abstract-RunningText"/>
      </w:pPr>
      <w:r>
        <w:t xml:space="preserve">The detailed timing comparisons of 2 big loops between base and Jacket </w:t>
      </w:r>
      <w:r w:rsidR="00040D92">
        <w:t>are</w:t>
      </w:r>
      <w:r>
        <w:t xml:space="preserve"> showed in Figure 4.</w:t>
      </w:r>
    </w:p>
    <w:p w:rsidR="00D65F48" w:rsidRDefault="00D65F48" w:rsidP="00515E3F">
      <w:pPr>
        <w:pStyle w:val="Abstract-RunningText"/>
      </w:pPr>
    </w:p>
    <w:p w:rsidR="00D65F48" w:rsidRDefault="00D65F48" w:rsidP="00515E3F">
      <w:pPr>
        <w:pStyle w:val="Abstract-RunningText"/>
      </w:pPr>
    </w:p>
    <w:p w:rsidR="00D65F48" w:rsidRDefault="00CA45E0" w:rsidP="00515E3F">
      <w:pPr>
        <w:pStyle w:val="Abstract-RunningText"/>
      </w:pPr>
      <w:r>
        <w:rPr>
          <w:noProof/>
        </w:rPr>
        <w:lastRenderedPageBreak/>
        <w:pict>
          <v:shape id="_x0000_s1031" type="#_x0000_t202" style="position:absolute;left:0;text-align:left;margin-left:2.9pt;margin-top:3.6pt;width:200.75pt;height:136.35pt;z-index:251666432;mso-width-percent:400;mso-height-percent:200;mso-width-percent:400;mso-height-percent:200;mso-width-relative:margin;mso-height-relative:margin">
            <v:textbox style="mso-fit-shape-to-text:t">
              <w:txbxContent>
                <w:p w:rsidR="00D65F48" w:rsidRDefault="00D65F48">
                  <w:pPr>
                    <w:rPr>
                      <w:lang w:eastAsia="zh-CN"/>
                    </w:rPr>
                  </w:pPr>
                  <w:r>
                    <w:rPr>
                      <w:noProof/>
                      <w:lang w:eastAsia="zh-CN"/>
                    </w:rPr>
                    <w:drawing>
                      <wp:inline distT="0" distB="0" distL="0" distR="0">
                        <wp:extent cx="2354580" cy="1630680"/>
                        <wp:effectExtent l="19050" t="0" r="762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354580" cy="1630680"/>
                                </a:xfrm>
                                <a:prstGeom prst="rect">
                                  <a:avLst/>
                                </a:prstGeom>
                                <a:noFill/>
                                <a:ln w="9525">
                                  <a:noFill/>
                                  <a:miter lim="800000"/>
                                  <a:headEnd/>
                                  <a:tailEnd/>
                                </a:ln>
                              </pic:spPr>
                            </pic:pic>
                          </a:graphicData>
                        </a:graphic>
                      </wp:inline>
                    </w:drawing>
                  </w:r>
                </w:p>
                <w:p w:rsidR="003F5A71" w:rsidRPr="00A8463B" w:rsidRDefault="003F5A71" w:rsidP="003F5A71">
                  <w:pPr>
                    <w:rPr>
                      <w:rFonts w:ascii="Times New Roman" w:hAnsi="Times New Roman" w:cs="Times New Roman"/>
                      <w:sz w:val="18"/>
                      <w:szCs w:val="18"/>
                      <w:lang w:eastAsia="zh-CN"/>
                    </w:rPr>
                  </w:pPr>
                  <w:r w:rsidRPr="00A8463B">
                    <w:rPr>
                      <w:rFonts w:ascii="Times New Roman" w:hAnsi="Times New Roman" w:cs="Times New Roman"/>
                      <w:b/>
                      <w:sz w:val="18"/>
                      <w:szCs w:val="18"/>
                      <w:lang w:eastAsia="zh-CN"/>
                    </w:rPr>
                    <w:t xml:space="preserve">Figure </w:t>
                  </w:r>
                  <w:r>
                    <w:rPr>
                      <w:rFonts w:ascii="Times New Roman" w:hAnsi="Times New Roman" w:cs="Times New Roman"/>
                      <w:b/>
                      <w:sz w:val="18"/>
                      <w:szCs w:val="18"/>
                      <w:lang w:eastAsia="zh-CN"/>
                    </w:rPr>
                    <w:t>4</w:t>
                  </w:r>
                  <w:r w:rsidRPr="00A8463B">
                    <w:rPr>
                      <w:rFonts w:ascii="Times New Roman" w:hAnsi="Times New Roman" w:cs="Times New Roman"/>
                      <w:sz w:val="18"/>
                      <w:szCs w:val="18"/>
                      <w:lang w:eastAsia="zh-CN"/>
                    </w:rPr>
                    <w:t xml:space="preserve"> Performance </w:t>
                  </w:r>
                  <w:r>
                    <w:rPr>
                      <w:rFonts w:ascii="Times New Roman" w:hAnsi="Times New Roman" w:cs="Times New Roman"/>
                      <w:sz w:val="18"/>
                      <w:szCs w:val="18"/>
                      <w:lang w:eastAsia="zh-CN"/>
                    </w:rPr>
                    <w:t>comparisons</w:t>
                  </w:r>
                  <w:r w:rsidRPr="00A8463B">
                    <w:rPr>
                      <w:rFonts w:ascii="Times New Roman" w:hAnsi="Times New Roman" w:cs="Times New Roman"/>
                      <w:sz w:val="18"/>
                      <w:szCs w:val="18"/>
                      <w:lang w:eastAsia="zh-CN"/>
                    </w:rPr>
                    <w:t xml:space="preserve"> </w:t>
                  </w:r>
                  <w:r>
                    <w:rPr>
                      <w:rFonts w:ascii="Times New Roman" w:hAnsi="Times New Roman" w:cs="Times New Roman"/>
                      <w:sz w:val="18"/>
                      <w:szCs w:val="18"/>
                      <w:lang w:eastAsia="zh-CN"/>
                    </w:rPr>
                    <w:t>of 2 big loops between base and Jacket</w:t>
                  </w:r>
                  <w:r w:rsidR="00040D92">
                    <w:rPr>
                      <w:rFonts w:ascii="Times New Roman" w:hAnsi="Times New Roman" w:cs="Times New Roman"/>
                      <w:sz w:val="18"/>
                      <w:szCs w:val="18"/>
                      <w:lang w:eastAsia="zh-CN"/>
                    </w:rPr>
                    <w:t xml:space="preserve"> in a song with about 1.6 thousand loops</w:t>
                  </w:r>
                </w:p>
                <w:p w:rsidR="003F5A71" w:rsidRDefault="003F5A71">
                  <w:pPr>
                    <w:rPr>
                      <w:lang w:eastAsia="zh-CN"/>
                    </w:rPr>
                  </w:pPr>
                </w:p>
              </w:txbxContent>
            </v:textbox>
          </v:shape>
        </w:pict>
      </w:r>
    </w:p>
    <w:p w:rsidR="00D65F48" w:rsidRDefault="00D65F48" w:rsidP="00515E3F">
      <w:pPr>
        <w:pStyle w:val="Abstract-RunningText"/>
      </w:pPr>
    </w:p>
    <w:p w:rsidR="00D65F48" w:rsidRDefault="00D65F48" w:rsidP="00515E3F">
      <w:pPr>
        <w:pStyle w:val="Abstract-RunningText"/>
      </w:pPr>
    </w:p>
    <w:p w:rsidR="002C533F" w:rsidRDefault="002C533F" w:rsidP="00515E3F">
      <w:pPr>
        <w:pStyle w:val="Abstract-RunningText"/>
      </w:pPr>
    </w:p>
    <w:p w:rsidR="002C533F" w:rsidRDefault="002C533F" w:rsidP="00515E3F">
      <w:pPr>
        <w:pStyle w:val="Abstract-RunningText"/>
      </w:pPr>
    </w:p>
    <w:p w:rsidR="002C533F" w:rsidRDefault="002C533F" w:rsidP="00515E3F">
      <w:pPr>
        <w:pStyle w:val="Abstract-RunningText"/>
      </w:pPr>
    </w:p>
    <w:p w:rsidR="002C533F" w:rsidRDefault="002C533F" w:rsidP="00515E3F">
      <w:pPr>
        <w:pStyle w:val="Abstract-RunningText"/>
      </w:pPr>
    </w:p>
    <w:p w:rsidR="002C533F" w:rsidRDefault="002C533F" w:rsidP="00515E3F">
      <w:pPr>
        <w:pStyle w:val="Abstract-RunningText"/>
      </w:pPr>
    </w:p>
    <w:p w:rsidR="002C533F" w:rsidRDefault="002C533F" w:rsidP="00515E3F">
      <w:pPr>
        <w:pStyle w:val="Abstract-RunningText"/>
      </w:pPr>
    </w:p>
    <w:p w:rsidR="002C533F" w:rsidRDefault="002C533F" w:rsidP="00515E3F">
      <w:pPr>
        <w:pStyle w:val="Abstract-RunningText"/>
      </w:pPr>
    </w:p>
    <w:p w:rsidR="00D65F48" w:rsidRDefault="00D65F48" w:rsidP="00515E3F">
      <w:pPr>
        <w:pStyle w:val="Abstract-RunningText"/>
      </w:pPr>
    </w:p>
    <w:p w:rsidR="00D65F48" w:rsidRDefault="00D65F48" w:rsidP="00515E3F">
      <w:pPr>
        <w:pStyle w:val="Abstract-RunningText"/>
      </w:pPr>
    </w:p>
    <w:p w:rsidR="00A8463B" w:rsidRDefault="00A8463B" w:rsidP="00515E3F">
      <w:pPr>
        <w:pStyle w:val="Abstract-RunningText"/>
      </w:pPr>
    </w:p>
    <w:p w:rsidR="00121D30" w:rsidRDefault="00121D30" w:rsidP="00515E3F">
      <w:pPr>
        <w:pStyle w:val="Abstract-RunningText"/>
      </w:pPr>
    </w:p>
    <w:p w:rsidR="00121D30" w:rsidRDefault="00121D30" w:rsidP="00515E3F">
      <w:pPr>
        <w:pStyle w:val="Abstract-RunningText"/>
      </w:pPr>
    </w:p>
    <w:p w:rsidR="00121D30" w:rsidRDefault="00121D30" w:rsidP="00515E3F">
      <w:pPr>
        <w:pStyle w:val="Abstract-RunningText"/>
      </w:pPr>
    </w:p>
    <w:p w:rsidR="00121D30" w:rsidRDefault="00121D30" w:rsidP="00515E3F">
      <w:pPr>
        <w:pStyle w:val="Abstract-RunningText"/>
      </w:pPr>
    </w:p>
    <w:p w:rsidR="00121D30" w:rsidRDefault="00121D30" w:rsidP="00515E3F">
      <w:pPr>
        <w:pStyle w:val="Abstract-RunningText"/>
      </w:pPr>
    </w:p>
    <w:p w:rsidR="00040D92" w:rsidRDefault="00040D92" w:rsidP="00515E3F">
      <w:pPr>
        <w:pStyle w:val="Abstract-RunningText"/>
      </w:pPr>
    </w:p>
    <w:p w:rsidR="00040D92" w:rsidRDefault="00040D92" w:rsidP="00515E3F">
      <w:pPr>
        <w:pStyle w:val="Abstract-RunningText"/>
      </w:pPr>
      <w:r>
        <w:t>In those 2 big loops, large numbers of those elemental functions which are slower in GPU than in CPU were called. In around 1.6 thousand loops level, such slow down eliminated the advantage of parallel computation.</w:t>
      </w:r>
    </w:p>
    <w:p w:rsidR="00040D92" w:rsidRDefault="00040D92" w:rsidP="00515E3F">
      <w:pPr>
        <w:pStyle w:val="Abstract-RunningText"/>
      </w:pPr>
    </w:p>
    <w:p w:rsidR="00121D30" w:rsidRPr="00515E3F" w:rsidRDefault="00121D30" w:rsidP="00515E3F">
      <w:pPr>
        <w:pStyle w:val="Abstract-RunningText"/>
      </w:pPr>
    </w:p>
    <w:p w:rsidR="00A81890" w:rsidRPr="00515E3F" w:rsidRDefault="00515E3F" w:rsidP="00A81890">
      <w:pPr>
        <w:pStyle w:val="a4"/>
        <w:spacing w:beforeLines="0" w:afterLines="0" w:line="200" w:lineRule="exact"/>
        <w:jc w:val="both"/>
        <w:rPr>
          <w:color w:val="000000"/>
        </w:rPr>
      </w:pPr>
      <w:r>
        <w:rPr>
          <w:rFonts w:ascii="NimbusSanL-Bold" w:hAnsi="NimbusSanL-Bold" w:cs="NimbusSanL-Bold"/>
          <w:b/>
          <w:bCs/>
        </w:rPr>
        <w:t>6.</w:t>
      </w:r>
      <w:r w:rsidRPr="00515E3F">
        <w:rPr>
          <w:rFonts w:ascii="NimbusSanL-Bold" w:hAnsi="NimbusSanL-Bold" w:cs="NimbusSanL-Bold"/>
          <w:b/>
          <w:bCs/>
        </w:rPr>
        <w:t xml:space="preserve"> Future Work</w:t>
      </w:r>
    </w:p>
    <w:p w:rsidR="009F1FFD" w:rsidRDefault="009F1FFD" w:rsidP="009F1FFD">
      <w:pPr>
        <w:pStyle w:val="a4"/>
        <w:spacing w:beforeLines="0" w:afterLines="0" w:line="200" w:lineRule="exact"/>
        <w:jc w:val="both"/>
      </w:pPr>
    </w:p>
    <w:p w:rsidR="00121D30" w:rsidRDefault="00121D30" w:rsidP="009F1FFD">
      <w:pPr>
        <w:pStyle w:val="a4"/>
        <w:spacing w:beforeLines="0" w:afterLines="0" w:line="200" w:lineRule="exact"/>
        <w:jc w:val="both"/>
      </w:pPr>
      <w:r>
        <w:lastRenderedPageBreak/>
        <w:t xml:space="preserve">Something we still not try yet is writing some additional CUDA kernel code and directly using those codes to parallel the original loops. In order to make this running, we need to re-write almost everything in the original code which is very coupling right now. </w:t>
      </w:r>
      <w:r w:rsidR="002C533F">
        <w:t>The result whether this can work is still unknown until we can really implement that in the future.</w:t>
      </w:r>
    </w:p>
    <w:p w:rsidR="00121D30" w:rsidRDefault="00121D30" w:rsidP="009F1FFD">
      <w:pPr>
        <w:pStyle w:val="a4"/>
        <w:spacing w:beforeLines="0" w:afterLines="0" w:line="200" w:lineRule="exact"/>
        <w:jc w:val="both"/>
      </w:pPr>
    </w:p>
    <w:p w:rsidR="00121D30" w:rsidRDefault="002C533F" w:rsidP="009F1FFD">
      <w:pPr>
        <w:pStyle w:val="a4"/>
        <w:spacing w:beforeLines="0" w:afterLines="0" w:line="200" w:lineRule="exact"/>
        <w:jc w:val="both"/>
      </w:pPr>
      <w:r>
        <w:t xml:space="preserve">Another approach we may try in the future is modifying the algorithm used in this framework. </w:t>
      </w:r>
      <w:r w:rsidR="00121D30">
        <w:t xml:space="preserve">As we proved by our result, some basic calculation parts of the algorithm is not so GPU-friendly. Thus, modify the algorithm itself may become one of the future work. </w:t>
      </w:r>
    </w:p>
    <w:p w:rsidR="002C533F" w:rsidRDefault="002C533F" w:rsidP="009F1FFD">
      <w:pPr>
        <w:pStyle w:val="a4"/>
        <w:spacing w:beforeLines="0" w:afterLines="0" w:line="200" w:lineRule="exact"/>
        <w:jc w:val="both"/>
      </w:pPr>
    </w:p>
    <w:p w:rsidR="002C533F" w:rsidRDefault="002C533F" w:rsidP="009F1FFD">
      <w:pPr>
        <w:pStyle w:val="a4"/>
        <w:spacing w:beforeLines="0" w:afterLines="0" w:line="200" w:lineRule="exact"/>
        <w:jc w:val="both"/>
      </w:pPr>
    </w:p>
    <w:p w:rsidR="00121D30" w:rsidRDefault="00121D30" w:rsidP="009F1FFD">
      <w:pPr>
        <w:pStyle w:val="a4"/>
        <w:spacing w:beforeLines="0" w:afterLines="0" w:line="200" w:lineRule="exact"/>
        <w:jc w:val="both"/>
      </w:pPr>
    </w:p>
    <w:p w:rsidR="00121D30" w:rsidRDefault="00121D30" w:rsidP="009F1FFD">
      <w:pPr>
        <w:pStyle w:val="a4"/>
        <w:spacing w:beforeLines="0" w:afterLines="0" w:line="200" w:lineRule="exact"/>
        <w:jc w:val="both"/>
      </w:pPr>
    </w:p>
    <w:p w:rsidR="00515E3F" w:rsidRDefault="00515E3F" w:rsidP="009F1FFD">
      <w:pPr>
        <w:pStyle w:val="a4"/>
        <w:spacing w:beforeLines="0" w:afterLines="0" w:line="200" w:lineRule="exact"/>
        <w:jc w:val="both"/>
      </w:pPr>
    </w:p>
    <w:p w:rsidR="00443B1C" w:rsidRDefault="00121D30" w:rsidP="00121D30">
      <w:pPr>
        <w:pStyle w:val="Abstract-Section"/>
        <w:jc w:val="left"/>
      </w:pPr>
      <w:r>
        <w:t xml:space="preserve">7. </w:t>
      </w:r>
      <w:r w:rsidRPr="00121D30">
        <w:t>Bibliography</w:t>
      </w:r>
    </w:p>
    <w:p w:rsidR="002C533F" w:rsidRDefault="002C533F" w:rsidP="002C533F">
      <w:pPr>
        <w:pStyle w:val="Abstract-RunningText"/>
      </w:pPr>
    </w:p>
    <w:p w:rsidR="002C533F" w:rsidRDefault="002C533F" w:rsidP="002C533F">
      <w:pPr>
        <w:pStyle w:val="Abstract-RunningText"/>
        <w:jc w:val="left"/>
      </w:pPr>
      <w:r w:rsidRPr="002C533F">
        <w:t>Karl O’Keeffe</w:t>
      </w:r>
      <w:r>
        <w:t>, “</w:t>
      </w:r>
      <w:r w:rsidRPr="002C533F">
        <w:t>Dancing Monkeys</w:t>
      </w:r>
      <w:r>
        <w:t xml:space="preserve">”, </w:t>
      </w:r>
      <w:r w:rsidRPr="002C533F">
        <w:t>MEng Individual Project Report 18th June 2003</w:t>
      </w:r>
    </w:p>
    <w:p w:rsidR="002C533F" w:rsidRDefault="002C533F" w:rsidP="002C533F">
      <w:pPr>
        <w:pStyle w:val="Abstract-RunningText"/>
        <w:jc w:val="left"/>
      </w:pPr>
    </w:p>
    <w:p w:rsidR="002C533F" w:rsidRDefault="002C533F" w:rsidP="002C533F">
      <w:pPr>
        <w:pStyle w:val="Abstract-RunningText"/>
        <w:jc w:val="left"/>
      </w:pPr>
    </w:p>
    <w:p w:rsidR="002C533F" w:rsidRPr="002C533F" w:rsidRDefault="002C533F" w:rsidP="002C533F">
      <w:pPr>
        <w:pStyle w:val="Abstract-RunningText"/>
        <w:jc w:val="left"/>
        <w:sectPr w:rsidR="002C533F" w:rsidRPr="002C533F" w:rsidSect="00F137B4">
          <w:type w:val="continuous"/>
          <w:pgSz w:w="12240" w:h="15840"/>
          <w:pgMar w:top="1080" w:right="1080" w:bottom="1440" w:left="1080" w:header="720" w:footer="720" w:gutter="0"/>
          <w:cols w:num="2" w:space="490"/>
        </w:sectPr>
      </w:pPr>
      <w:r w:rsidRPr="002C533F">
        <w:t xml:space="preserve">Will Archer </w:t>
      </w:r>
      <w:proofErr w:type="spellStart"/>
      <w:r w:rsidRPr="002C533F">
        <w:t>Arentz</w:t>
      </w:r>
      <w:proofErr w:type="spellEnd"/>
      <w:r>
        <w:t>, “</w:t>
      </w:r>
      <w:r w:rsidRPr="002C533F">
        <w:t>BEAT EXTRACTION FROM DIGITAL MUSIC</w:t>
      </w:r>
      <w:r>
        <w:t>”</w:t>
      </w:r>
    </w:p>
    <w:p w:rsidR="00443B1C" w:rsidRDefault="00443B1C"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pPr>
    </w:p>
    <w:p w:rsidR="003F5A71" w:rsidRDefault="003F5A71" w:rsidP="00443B1C">
      <w:pPr>
        <w:pStyle w:val="Abstract-Reference"/>
        <w:ind w:left="0" w:firstLine="0"/>
        <w:sectPr w:rsidR="003F5A71" w:rsidSect="00F137B4">
          <w:type w:val="continuous"/>
          <w:pgSz w:w="12240" w:h="15840"/>
          <w:pgMar w:top="1080" w:right="1080" w:bottom="1440" w:left="1080" w:header="720" w:footer="720" w:gutter="0"/>
          <w:cols w:num="2" w:space="490"/>
        </w:sectPr>
      </w:pPr>
    </w:p>
    <w:p w:rsidR="00F137B4" w:rsidRDefault="00F137B4" w:rsidP="00443B1C">
      <w:pPr>
        <w:pStyle w:val="Abstract-Reference"/>
        <w:ind w:left="0" w:firstLine="0"/>
        <w:sectPr w:rsidR="00F137B4" w:rsidSect="00810215">
          <w:pgSz w:w="12240" w:h="15840" w:code="1"/>
          <w:pgMar w:top="1080" w:right="1080" w:bottom="1440" w:left="1080" w:header="720" w:footer="720" w:gutter="0"/>
          <w:cols w:num="2" w:space="490"/>
          <w:docGrid w:linePitch="326"/>
        </w:sectPr>
      </w:pPr>
    </w:p>
    <w:p w:rsidR="00A81890" w:rsidRPr="00BC3495" w:rsidRDefault="00A81890" w:rsidP="00443B1C">
      <w:pPr>
        <w:pStyle w:val="Abstract-Reference"/>
        <w:ind w:left="0" w:firstLine="0"/>
      </w:pPr>
    </w:p>
    <w:sectPr w:rsidR="00A81890" w:rsidRPr="00BC3495" w:rsidSect="00F137B4">
      <w:type w:val="continuous"/>
      <w:pgSz w:w="12240" w:h="15840" w:code="1"/>
      <w:pgMar w:top="1080" w:right="1080" w:bottom="1440" w:left="1080" w:header="720" w:footer="720" w:gutter="0"/>
      <w:cols w:num="2" w:space="49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6AA4" w:rsidRDefault="00F56AA4" w:rsidP="00162714">
      <w:r>
        <w:separator/>
      </w:r>
    </w:p>
  </w:endnote>
  <w:endnote w:type="continuationSeparator" w:id="0">
    <w:p w:rsidR="00F56AA4" w:rsidRDefault="00F56AA4" w:rsidP="00162714">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NimbusSan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6AA4" w:rsidRDefault="00F56AA4" w:rsidP="00162714">
      <w:r>
        <w:separator/>
      </w:r>
    </w:p>
  </w:footnote>
  <w:footnote w:type="continuationSeparator" w:id="0">
    <w:p w:rsidR="00F56AA4" w:rsidRDefault="00F56AA4" w:rsidP="001627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4B52B6"/>
    <w:multiLevelType w:val="hybridMultilevel"/>
    <w:tmpl w:val="A2C873E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9C3CCA"/>
    <w:multiLevelType w:val="hybridMultilevel"/>
    <w:tmpl w:val="6F06B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attachedTemplate r:id="rId1"/>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10242"/>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515E3F"/>
    <w:rsid w:val="00040D92"/>
    <w:rsid w:val="000820AA"/>
    <w:rsid w:val="00121D30"/>
    <w:rsid w:val="00162714"/>
    <w:rsid w:val="001A3A31"/>
    <w:rsid w:val="00243445"/>
    <w:rsid w:val="002C533F"/>
    <w:rsid w:val="002D00CF"/>
    <w:rsid w:val="003F0A7B"/>
    <w:rsid w:val="003F5A71"/>
    <w:rsid w:val="003F7237"/>
    <w:rsid w:val="00443B1C"/>
    <w:rsid w:val="00465569"/>
    <w:rsid w:val="00482551"/>
    <w:rsid w:val="00515E3F"/>
    <w:rsid w:val="005165AE"/>
    <w:rsid w:val="00582799"/>
    <w:rsid w:val="005D6CBE"/>
    <w:rsid w:val="005E74A4"/>
    <w:rsid w:val="00614396"/>
    <w:rsid w:val="006F6E7A"/>
    <w:rsid w:val="00717C4D"/>
    <w:rsid w:val="007A2079"/>
    <w:rsid w:val="00810215"/>
    <w:rsid w:val="00835C45"/>
    <w:rsid w:val="00890704"/>
    <w:rsid w:val="008E3C5A"/>
    <w:rsid w:val="00955FD2"/>
    <w:rsid w:val="0097083B"/>
    <w:rsid w:val="009B3002"/>
    <w:rsid w:val="009C389A"/>
    <w:rsid w:val="009F1FFD"/>
    <w:rsid w:val="009F4B98"/>
    <w:rsid w:val="00A1680A"/>
    <w:rsid w:val="00A81890"/>
    <w:rsid w:val="00A8463B"/>
    <w:rsid w:val="00AE584B"/>
    <w:rsid w:val="00AF13FB"/>
    <w:rsid w:val="00B03E88"/>
    <w:rsid w:val="00B649C3"/>
    <w:rsid w:val="00B67CAA"/>
    <w:rsid w:val="00BB323A"/>
    <w:rsid w:val="00BC3495"/>
    <w:rsid w:val="00C07B2F"/>
    <w:rsid w:val="00CA45E0"/>
    <w:rsid w:val="00CE5DAC"/>
    <w:rsid w:val="00D00DF0"/>
    <w:rsid w:val="00D05CD4"/>
    <w:rsid w:val="00D076D2"/>
    <w:rsid w:val="00D65F48"/>
    <w:rsid w:val="00DB45AA"/>
    <w:rsid w:val="00DC37E4"/>
    <w:rsid w:val="00DD666E"/>
    <w:rsid w:val="00E25DFE"/>
    <w:rsid w:val="00E51E42"/>
    <w:rsid w:val="00F137B4"/>
    <w:rsid w:val="00F56AA4"/>
  </w:rsids>
  <m:mathPr>
    <m:mathFont m:val="Cambria Math"/>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Normal (Web)" w:uiPriority="99"/>
  </w:latentStyles>
  <w:style w:type="paragraph" w:default="1" w:styleId="a">
    <w:name w:val="Normal"/>
    <w:qFormat/>
    <w:rsid w:val="00CB62E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81890"/>
    <w:rPr>
      <w:color w:val="0000FF" w:themeColor="hyperlink"/>
      <w:u w:val="single"/>
    </w:rPr>
  </w:style>
  <w:style w:type="paragraph" w:customStyle="1" w:styleId="Abstract-Title">
    <w:name w:val="Abstract - Title"/>
    <w:basedOn w:val="a"/>
    <w:qFormat/>
    <w:rsid w:val="00A81890"/>
    <w:pPr>
      <w:jc w:val="center"/>
    </w:pPr>
    <w:rPr>
      <w:rFonts w:ascii="Helvetica" w:hAnsi="Helvetica"/>
      <w:b/>
      <w:sz w:val="28"/>
    </w:rPr>
  </w:style>
  <w:style w:type="paragraph" w:styleId="a4">
    <w:name w:val="Normal (Web)"/>
    <w:basedOn w:val="a"/>
    <w:uiPriority w:val="99"/>
    <w:rsid w:val="00A81890"/>
    <w:pPr>
      <w:spacing w:beforeLines="1" w:afterLines="1"/>
    </w:pPr>
    <w:rPr>
      <w:rFonts w:ascii="Times" w:hAnsi="Times" w:cs="Times New Roman"/>
      <w:sz w:val="20"/>
      <w:szCs w:val="20"/>
    </w:rPr>
  </w:style>
  <w:style w:type="paragraph" w:customStyle="1" w:styleId="Abstract-Affiliation">
    <w:name w:val="Abstract - Affiliation"/>
    <w:basedOn w:val="a"/>
    <w:qFormat/>
    <w:rsid w:val="00AF13FB"/>
    <w:pPr>
      <w:spacing w:line="240" w:lineRule="exact"/>
      <w:jc w:val="center"/>
    </w:pPr>
    <w:rPr>
      <w:rFonts w:ascii="Times" w:hAnsi="Times"/>
      <w:sz w:val="20"/>
    </w:rPr>
  </w:style>
  <w:style w:type="paragraph" w:customStyle="1" w:styleId="Abstract-Section">
    <w:name w:val="Abstract - Section"/>
    <w:basedOn w:val="a4"/>
    <w:next w:val="Abstract-RunningText"/>
    <w:qFormat/>
    <w:rsid w:val="00717C4D"/>
    <w:pPr>
      <w:spacing w:beforeLines="0" w:afterLines="0" w:line="240" w:lineRule="exact"/>
      <w:jc w:val="both"/>
    </w:pPr>
    <w:rPr>
      <w:rFonts w:ascii="Helvetica" w:hAnsi="Helvetica"/>
      <w:b/>
      <w:color w:val="000000"/>
      <w:szCs w:val="22"/>
    </w:rPr>
  </w:style>
  <w:style w:type="paragraph" w:customStyle="1" w:styleId="Abstract-RunningText">
    <w:name w:val="Abstract - Running Text"/>
    <w:basedOn w:val="a4"/>
    <w:qFormat/>
    <w:rsid w:val="005D6CBE"/>
    <w:pPr>
      <w:spacing w:beforeLines="0" w:afterLines="0" w:line="200" w:lineRule="exact"/>
      <w:jc w:val="both"/>
    </w:pPr>
    <w:rPr>
      <w:color w:val="000000"/>
      <w:sz w:val="18"/>
      <w:szCs w:val="22"/>
    </w:rPr>
  </w:style>
  <w:style w:type="paragraph" w:customStyle="1" w:styleId="Abstract-Reference">
    <w:name w:val="Abstract - Reference"/>
    <w:basedOn w:val="Abstract-RunningText"/>
    <w:qFormat/>
    <w:rsid w:val="00BC3495"/>
    <w:pPr>
      <w:ind w:left="180" w:hanging="180"/>
    </w:pPr>
  </w:style>
  <w:style w:type="paragraph" w:styleId="a5">
    <w:name w:val="header"/>
    <w:basedOn w:val="a"/>
    <w:link w:val="Char"/>
    <w:rsid w:val="00162714"/>
    <w:pPr>
      <w:tabs>
        <w:tab w:val="center" w:pos="4680"/>
        <w:tab w:val="right" w:pos="9360"/>
      </w:tabs>
    </w:pPr>
  </w:style>
  <w:style w:type="character" w:customStyle="1" w:styleId="Char">
    <w:name w:val="页眉 Char"/>
    <w:basedOn w:val="a0"/>
    <w:link w:val="a5"/>
    <w:rsid w:val="00162714"/>
  </w:style>
  <w:style w:type="paragraph" w:styleId="a6">
    <w:name w:val="footer"/>
    <w:basedOn w:val="a"/>
    <w:link w:val="Char0"/>
    <w:rsid w:val="00162714"/>
    <w:pPr>
      <w:tabs>
        <w:tab w:val="center" w:pos="4680"/>
        <w:tab w:val="right" w:pos="9360"/>
      </w:tabs>
    </w:pPr>
  </w:style>
  <w:style w:type="character" w:customStyle="1" w:styleId="Char0">
    <w:name w:val="页脚 Char"/>
    <w:basedOn w:val="a0"/>
    <w:link w:val="a6"/>
    <w:rsid w:val="00162714"/>
  </w:style>
  <w:style w:type="paragraph" w:styleId="a7">
    <w:name w:val="Balloon Text"/>
    <w:basedOn w:val="a"/>
    <w:link w:val="Char1"/>
    <w:rsid w:val="00890704"/>
    <w:rPr>
      <w:rFonts w:ascii="Microsoft YaHei" w:eastAsia="Microsoft YaHei"/>
      <w:sz w:val="18"/>
      <w:szCs w:val="18"/>
    </w:rPr>
  </w:style>
  <w:style w:type="character" w:customStyle="1" w:styleId="Char1">
    <w:name w:val="批注框文本 Char"/>
    <w:basedOn w:val="a0"/>
    <w:link w:val="a7"/>
    <w:rsid w:val="00890704"/>
    <w:rPr>
      <w:rFonts w:ascii="Microsoft YaHei" w:eastAsia="Microsoft YaHei"/>
      <w:sz w:val="18"/>
      <w:szCs w:val="18"/>
    </w:rPr>
  </w:style>
  <w:style w:type="paragraph" w:styleId="a8">
    <w:name w:val="caption"/>
    <w:basedOn w:val="a"/>
    <w:next w:val="a"/>
    <w:rsid w:val="00890704"/>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366297414">
      <w:bodyDiv w:val="1"/>
      <w:marLeft w:val="0"/>
      <w:marRight w:val="0"/>
      <w:marTop w:val="0"/>
      <w:marBottom w:val="0"/>
      <w:divBdr>
        <w:top w:val="none" w:sz="0" w:space="0" w:color="auto"/>
        <w:left w:val="none" w:sz="0" w:space="0" w:color="auto"/>
        <w:bottom w:val="none" w:sz="0" w:space="0" w:color="auto"/>
        <w:right w:val="none" w:sz="0" w:space="0" w:color="auto"/>
      </w:divBdr>
    </w:div>
    <w:div w:id="20486766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upennprogramme\GPU\final\abstrac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F9EB9B-4E4F-4C3C-96A7-9984D3760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abstract-template.dotx</Template>
  <TotalTime>347</TotalTime>
  <Pages>4</Pages>
  <Words>1413</Words>
  <Characters>8057</Characters>
  <Application>Microsoft Office Word</Application>
  <DocSecurity>0</DocSecurity>
  <Lines>67</Lines>
  <Paragraphs>18</Paragraphs>
  <ScaleCrop>false</ScaleCrop>
  <Company>University of Washington</Company>
  <LinksUpToDate>false</LinksUpToDate>
  <CharactersWithSpaces>9452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orochi2k</dc:creator>
  <cp:lastModifiedBy>orochi2k</cp:lastModifiedBy>
  <cp:revision>10</cp:revision>
  <dcterms:created xsi:type="dcterms:W3CDTF">2012-04-24T01:54:00Z</dcterms:created>
  <dcterms:modified xsi:type="dcterms:W3CDTF">2012-04-25T01:52:00Z</dcterms:modified>
</cp:coreProperties>
</file>